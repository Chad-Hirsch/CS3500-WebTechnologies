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-252" w:type="dxa"/>
        <w:shd w:val="clear" w:color="auto" w:fill="FFCC06"/>
        <w:tblLook w:val="04A0" w:firstRow="1" w:lastRow="0" w:firstColumn="1" w:lastColumn="0" w:noHBand="0" w:noVBand="1"/>
      </w:tblPr>
      <w:tblGrid>
        <w:gridCol w:w="9810"/>
      </w:tblGrid>
      <w:tr w:rsidR="002922A2" w:rsidRPr="00964F36" w14:paraId="2E92C6DC" w14:textId="77777777" w:rsidTr="00FE7491">
        <w:tc>
          <w:tcPr>
            <w:tcW w:w="9810" w:type="dxa"/>
            <w:shd w:val="clear" w:color="auto" w:fill="F3F3E7"/>
          </w:tcPr>
          <w:p w14:paraId="523E2F7F" w14:textId="77777777" w:rsidR="002922A2" w:rsidRPr="00964F36" w:rsidRDefault="002922A2" w:rsidP="00B05CBF">
            <w:pPr>
              <w:pStyle w:val="ChapterEyeBrow"/>
              <w:rPr>
                <w:rStyle w:val="CodeCommentChar"/>
                <w:lang w:val="en-CA"/>
              </w:rPr>
            </w:pPr>
          </w:p>
          <w:p w14:paraId="36B0EBAF" w14:textId="68B9BBD8" w:rsidR="002922A2" w:rsidRPr="00964F36" w:rsidRDefault="00DC4B64" w:rsidP="00B05CBF">
            <w:pPr>
              <w:pStyle w:val="ChapterEyeBrow"/>
            </w:pPr>
            <w:r>
              <w:t xml:space="preserve">LAB </w:t>
            </w:r>
            <w:r w:rsidR="00850044">
              <w:t>7</w:t>
            </w:r>
          </w:p>
          <w:p w14:paraId="3C4E7C87" w14:textId="77777777" w:rsidR="002922A2" w:rsidRPr="00964F36" w:rsidRDefault="00596952" w:rsidP="00B05CBF">
            <w:pPr>
              <w:pStyle w:val="Heading1"/>
            </w:pPr>
            <w:r w:rsidRPr="00964F36">
              <w:t>Introduction to Server-Side Development with PHP</w:t>
            </w:r>
          </w:p>
          <w:p w14:paraId="2A0C2CB9" w14:textId="77777777" w:rsidR="002922A2" w:rsidRPr="00964F36" w:rsidRDefault="002922A2" w:rsidP="00FB0636">
            <w:pPr>
              <w:pStyle w:val="Cod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:rsidRPr="00964F36" w14:paraId="1D75A974" w14:textId="77777777" w:rsidTr="00B05CBF">
              <w:tc>
                <w:tcPr>
                  <w:tcW w:w="8460" w:type="dxa"/>
                </w:tcPr>
                <w:p w14:paraId="301C7B57" w14:textId="77777777" w:rsidR="002922A2" w:rsidRPr="00964F36" w:rsidRDefault="002922A2" w:rsidP="00403268">
                  <w:pPr>
                    <w:pStyle w:val="ChapterSubtitle"/>
                  </w:pPr>
                  <w:r w:rsidRPr="00964F36">
                    <w:t>What You Will Learn</w:t>
                  </w:r>
                </w:p>
                <w:p w14:paraId="4FB4930B" w14:textId="77777777" w:rsidR="00700324" w:rsidRDefault="00700324" w:rsidP="00700324">
                  <w:pPr>
                    <w:pStyle w:val="BodyBullets"/>
                  </w:pPr>
                  <w:r>
                    <w:t>How to run PHP code to using XAMP as your local development server</w:t>
                  </w:r>
                </w:p>
                <w:p w14:paraId="5D79F00D" w14:textId="77777777" w:rsidR="00700324" w:rsidRDefault="00700324" w:rsidP="00700324">
                  <w:pPr>
                    <w:pStyle w:val="BodyBullets"/>
                  </w:pPr>
                  <w:r>
                    <w:t>How to make use of variables and conditionals in PHP</w:t>
                  </w:r>
                </w:p>
                <w:p w14:paraId="29FB0182" w14:textId="77777777" w:rsidR="00457779" w:rsidRPr="00964F36" w:rsidRDefault="00700324" w:rsidP="00700324">
                  <w:pPr>
                    <w:pStyle w:val="BodyBullets"/>
                  </w:pPr>
                  <w:r>
                    <w:t>How to write PHP functions</w:t>
                  </w:r>
                </w:p>
              </w:tc>
            </w:tr>
          </w:tbl>
          <w:p w14:paraId="45F276B8" w14:textId="77777777" w:rsidR="002922A2" w:rsidRPr="00964F36" w:rsidRDefault="002922A2" w:rsidP="00403268">
            <w:pPr>
              <w:pStyle w:val="ChapterSubtitl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:rsidRPr="00964F36" w14:paraId="706EC624" w14:textId="77777777" w:rsidTr="00B05CBF">
              <w:tc>
                <w:tcPr>
                  <w:tcW w:w="8460" w:type="dxa"/>
                  <w:tcBorders>
                    <w:bottom w:val="single" w:sz="4" w:space="0" w:color="BFBFBF"/>
                  </w:tcBorders>
                </w:tcPr>
                <w:p w14:paraId="01C157CD" w14:textId="77777777" w:rsidR="002922A2" w:rsidRPr="00964F36" w:rsidRDefault="002922A2" w:rsidP="00403268">
                  <w:pPr>
                    <w:pStyle w:val="ChapterSubtitle"/>
                  </w:pPr>
                  <w:r w:rsidRPr="00964F36">
                    <w:t>Approximate Time</w:t>
                  </w:r>
                </w:p>
                <w:p w14:paraId="7151F69D" w14:textId="77777777" w:rsidR="002922A2" w:rsidRPr="00964F36" w:rsidRDefault="002922A2" w:rsidP="000C6B1C">
                  <w:pPr>
                    <w:pStyle w:val="BodyMain"/>
                  </w:pPr>
                  <w:r w:rsidRPr="00964F36">
                    <w:t xml:space="preserve">The </w:t>
                  </w:r>
                  <w:r w:rsidR="00FA7C05" w:rsidRPr="00964F36">
                    <w:t>exercise</w:t>
                  </w:r>
                  <w:r w:rsidRPr="00964F36">
                    <w:t xml:space="preserve">s in this lab should </w:t>
                  </w:r>
                  <w:r w:rsidR="00CA149E" w:rsidRPr="00964F36">
                    <w:t>take approximately</w:t>
                  </w:r>
                  <w:r w:rsidR="000C6B1C" w:rsidRPr="00964F36">
                    <w:t xml:space="preserve"> </w:t>
                  </w:r>
                  <w:r w:rsidR="00407430" w:rsidRPr="00964F36">
                    <w:t>50</w:t>
                  </w:r>
                  <w:r w:rsidRPr="00964F36">
                    <w:t xml:space="preserve"> minutes to complete.</w:t>
                  </w:r>
                </w:p>
              </w:tc>
            </w:tr>
            <w:tr w:rsidR="002922A2" w:rsidRPr="00964F36" w14:paraId="74F74262" w14:textId="77777777" w:rsidTr="00B05CBF">
              <w:tc>
                <w:tcPr>
                  <w:tcW w:w="8460" w:type="dxa"/>
                  <w:tcBorders>
                    <w:left w:val="nil"/>
                    <w:bottom w:val="nil"/>
                    <w:right w:val="nil"/>
                  </w:tcBorders>
                </w:tcPr>
                <w:p w14:paraId="64B45394" w14:textId="77777777" w:rsidR="002922A2" w:rsidRPr="00964F36" w:rsidRDefault="002922A2" w:rsidP="00403268">
                  <w:pPr>
                    <w:pStyle w:val="BodyMain"/>
                  </w:pPr>
                </w:p>
              </w:tc>
            </w:tr>
          </w:tbl>
          <w:p w14:paraId="4CBA9FD7" w14:textId="77777777" w:rsidR="002922A2" w:rsidRPr="00964F36" w:rsidRDefault="002922A2" w:rsidP="00B05CBF"/>
        </w:tc>
      </w:tr>
      <w:tr w:rsidR="002922A2" w:rsidRPr="00964F36" w14:paraId="1BAB56D8" w14:textId="77777777" w:rsidTr="00FE7491">
        <w:tc>
          <w:tcPr>
            <w:tcW w:w="9810" w:type="dxa"/>
            <w:shd w:val="clear" w:color="auto" w:fill="404040"/>
          </w:tcPr>
          <w:p w14:paraId="4FE3B1E6" w14:textId="77777777" w:rsidR="002922A2" w:rsidRPr="00964F36" w:rsidRDefault="002922A2" w:rsidP="00B05CBF"/>
          <w:p w14:paraId="6D2CA56F" w14:textId="77777777" w:rsidR="002922A2" w:rsidRPr="00964F36" w:rsidRDefault="002922A2" w:rsidP="00B05CBF">
            <w:pPr>
              <w:pStyle w:val="ChapterBookTitle"/>
            </w:pPr>
            <w:r w:rsidRPr="00964F36">
              <w:t>Fundamentals of Web Development</w:t>
            </w:r>
            <w:r w:rsidR="00DC4B64">
              <w:t>, 2</w:t>
            </w:r>
            <w:r w:rsidR="00DC4B64" w:rsidRPr="00896C27">
              <w:rPr>
                <w:vertAlign w:val="superscript"/>
              </w:rPr>
              <w:t>nd</w:t>
            </w:r>
            <w:r w:rsidR="00DC4B64">
              <w:t xml:space="preserve"> Ed</w:t>
            </w:r>
            <w:r w:rsidRPr="00964F36">
              <w:t xml:space="preserve"> </w:t>
            </w:r>
          </w:p>
          <w:p w14:paraId="64D38E34" w14:textId="77777777" w:rsidR="002922A2" w:rsidRPr="00964F36" w:rsidRDefault="002922A2" w:rsidP="00B05CBF">
            <w:pPr>
              <w:pStyle w:val="ChapterBookTitle"/>
            </w:pPr>
          </w:p>
          <w:p w14:paraId="23035CE6" w14:textId="77777777" w:rsidR="002922A2" w:rsidRPr="00964F36" w:rsidRDefault="002922A2" w:rsidP="00B05CBF">
            <w:pPr>
              <w:pStyle w:val="ChapterAuthor"/>
            </w:pPr>
            <w:r w:rsidRPr="00964F36">
              <w:t xml:space="preserve">Randy Connolly </w:t>
            </w:r>
            <w:r w:rsidRPr="00964F36">
              <w:rPr>
                <w:color w:val="FFFFFF"/>
              </w:rPr>
              <w:t>and</w:t>
            </w:r>
            <w:r w:rsidRPr="00964F36">
              <w:t xml:space="preserve"> Ricardo Hoar</w:t>
            </w:r>
          </w:p>
          <w:p w14:paraId="530FAEA2" w14:textId="77777777" w:rsidR="002922A2" w:rsidRPr="00964F36" w:rsidRDefault="002922A2" w:rsidP="00B05CBF"/>
        </w:tc>
      </w:tr>
      <w:tr w:rsidR="002922A2" w:rsidRPr="00964F36" w14:paraId="221CE6EB" w14:textId="77777777" w:rsidTr="00FE7491">
        <w:tc>
          <w:tcPr>
            <w:tcW w:w="9810" w:type="dxa"/>
            <w:shd w:val="clear" w:color="auto" w:fill="DCA806"/>
          </w:tcPr>
          <w:p w14:paraId="172F55B7" w14:textId="77777777" w:rsidR="002922A2" w:rsidRPr="00964F36" w:rsidRDefault="002922A2" w:rsidP="00B05CBF"/>
          <w:p w14:paraId="0DF81EA2" w14:textId="77777777" w:rsidR="002922A2" w:rsidRPr="00964F36" w:rsidRDefault="002922A2" w:rsidP="00B05CBF">
            <w:pPr>
              <w:pStyle w:val="ChapterFinePrint"/>
            </w:pPr>
            <w:r w:rsidRPr="00964F36">
              <w:t xml:space="preserve">Textbook by Pearson </w:t>
            </w:r>
            <w:r w:rsidR="00DA5193" w:rsidRPr="00964F36">
              <w:br/>
            </w:r>
            <w:r w:rsidRPr="00964F36">
              <w:t>http://www.</w:t>
            </w:r>
            <w:r w:rsidR="00DA19E9" w:rsidRPr="00964F36">
              <w:t>funwebdev</w:t>
            </w:r>
            <w:r w:rsidRPr="00964F36">
              <w:t>.com</w:t>
            </w:r>
          </w:p>
          <w:p w14:paraId="02BBD577" w14:textId="77777777" w:rsidR="00DC4B64" w:rsidRDefault="00DC4B64" w:rsidP="00DC4B64">
            <w:pPr>
              <w:pStyle w:val="zChapterFinePrint"/>
              <w:ind w:left="0"/>
            </w:pPr>
          </w:p>
          <w:p w14:paraId="7AF8FAF0" w14:textId="77777777" w:rsidR="00DC4B64" w:rsidRDefault="00DC4B64" w:rsidP="00DC4B64">
            <w:pPr>
              <w:pStyle w:val="ChapterFinePrint"/>
            </w:pPr>
            <w:r>
              <w:t>Date Last Revised: Feb 20, 2017</w:t>
            </w:r>
          </w:p>
          <w:p w14:paraId="3CBFB8AF" w14:textId="77777777" w:rsidR="002922A2" w:rsidRPr="00964F36" w:rsidRDefault="002922A2" w:rsidP="00B05CBF">
            <w:pPr>
              <w:pStyle w:val="ChapterFinePrint"/>
            </w:pPr>
          </w:p>
        </w:tc>
      </w:tr>
    </w:tbl>
    <w:p w14:paraId="49D39AF0" w14:textId="77777777" w:rsidR="00DA5193" w:rsidRPr="00964F36" w:rsidRDefault="00DA5193" w:rsidP="00701CD8">
      <w:pPr>
        <w:pStyle w:val="BodyMain"/>
      </w:pPr>
      <w:r w:rsidRPr="00964F36">
        <w:br w:type="page"/>
      </w:r>
    </w:p>
    <w:p w14:paraId="55EBD3A9" w14:textId="77777777" w:rsidR="00FA12C6" w:rsidRPr="00964F36" w:rsidRDefault="0036006F">
      <w:pPr>
        <w:pStyle w:val="Heading2"/>
      </w:pPr>
      <w:r w:rsidRPr="00964F36">
        <w:lastRenderedPageBreak/>
        <w:t>Setti</w:t>
      </w:r>
      <w:bookmarkStart w:id="0" w:name="_GoBack"/>
      <w:bookmarkEnd w:id="0"/>
      <w:r w:rsidRPr="00964F36">
        <w:t>ng up PHP</w:t>
      </w:r>
      <w:r w:rsidR="004D5CDB" w:rsidRPr="00964F36">
        <w:t xml:space="preserve"> </w:t>
      </w:r>
      <w:r w:rsidR="004D5CDB" w:rsidRPr="00964F36">
        <w:tab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:rsidRPr="00964F36" w14:paraId="2135AC19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323D881" w14:textId="77777777" w:rsidR="00FA12C6" w:rsidRPr="00964F36" w:rsidRDefault="00FA12C6" w:rsidP="00E95411">
            <w:pPr>
              <w:pStyle w:val="TableStepHead"/>
            </w:pPr>
            <w:r w:rsidRPr="00964F36">
              <w:br w:type="page"/>
              <w:t xml:space="preserve"> Preparing Directories</w:t>
            </w:r>
          </w:p>
        </w:tc>
      </w:tr>
      <w:tr w:rsidR="00FA12C6" w:rsidRPr="00964F36" w14:paraId="618E4AE8" w14:textId="77777777">
        <w:tc>
          <w:tcPr>
            <w:tcW w:w="450" w:type="dxa"/>
            <w:tcBorders>
              <w:right w:val="nil"/>
            </w:tcBorders>
          </w:tcPr>
          <w:p w14:paraId="23180FC1" w14:textId="77777777" w:rsidR="00FA12C6" w:rsidRPr="00964F36" w:rsidRDefault="00857E8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D211C54" w14:textId="77777777" w:rsidR="00FA12C6" w:rsidRPr="00964F36" w:rsidRDefault="00FA12C6" w:rsidP="00E2216C">
            <w:pPr>
              <w:pStyle w:val="TableText"/>
            </w:pPr>
            <w:r w:rsidRPr="00964F36">
              <w:t xml:space="preserve">If you haven’t done so already, create a folder in your personal drive </w:t>
            </w:r>
            <w:r w:rsidR="00740A25" w:rsidRPr="00964F36">
              <w:t>for all the labs for this book</w:t>
            </w:r>
            <w:r w:rsidRPr="00964F36">
              <w:t>.</w:t>
            </w:r>
          </w:p>
          <w:p w14:paraId="2A48ABB7" w14:textId="77777777" w:rsidR="00596952" w:rsidRPr="00964F36" w:rsidRDefault="00596952" w:rsidP="00E2216C">
            <w:pPr>
              <w:pStyle w:val="TableText"/>
            </w:pPr>
            <w:r w:rsidRPr="00964F36">
              <w:t xml:space="preserve">Note: </w:t>
            </w:r>
            <w:r w:rsidR="002E23B2" w:rsidRPr="00964F36">
              <w:t xml:space="preserve">To complete the labs moving forward that use PHP, you will have to have access to a web server. </w:t>
            </w:r>
            <w:r w:rsidR="00C15D44">
              <w:t xml:space="preserve">While the </w:t>
            </w:r>
            <w:r w:rsidR="002E23B2" w:rsidRPr="00964F36">
              <w:t>HTML files can be loaded from disk</w:t>
            </w:r>
            <w:r w:rsidR="00C15D44">
              <w:t>,</w:t>
            </w:r>
            <w:r w:rsidR="002E23B2" w:rsidRPr="00964F36">
              <w:t xml:space="preserve"> </w:t>
            </w:r>
            <w:r w:rsidR="00C15D44">
              <w:t xml:space="preserve">PHP </w:t>
            </w:r>
            <w:r w:rsidR="002E23B2" w:rsidRPr="00964F36">
              <w:t>files must be interpreted by the web server which then outputs HTML.</w:t>
            </w:r>
          </w:p>
          <w:p w14:paraId="40F06638" w14:textId="77777777" w:rsidR="002E23B2" w:rsidRPr="00964F36" w:rsidRDefault="002E23B2" w:rsidP="00E2216C">
            <w:pPr>
              <w:pStyle w:val="TableText"/>
            </w:pPr>
            <w:r w:rsidRPr="00C15D44">
              <w:t>Y</w:t>
            </w:r>
            <w:r w:rsidRPr="00964F36">
              <w:t>our instructor may have guidance on accessing a shared host through your institution. Alter</w:t>
            </w:r>
            <w:r w:rsidR="00C15D44">
              <w:t>natively consider using an easy-to-set-up all-in-</w:t>
            </w:r>
            <w:r w:rsidRPr="00964F36">
              <w:t>one tool like WAMP,</w:t>
            </w:r>
            <w:r w:rsidR="00A015E9" w:rsidRPr="00964F36">
              <w:t xml:space="preserve"> </w:t>
            </w:r>
            <w:proofErr w:type="spellStart"/>
            <w:r w:rsidR="00A015E9" w:rsidRPr="00964F36">
              <w:t>EasyPHP</w:t>
            </w:r>
            <w:proofErr w:type="spellEnd"/>
            <w:r w:rsidR="00A015E9" w:rsidRPr="00964F36">
              <w:t>,</w:t>
            </w:r>
            <w:r w:rsidRPr="00964F36">
              <w:t xml:space="preserve"> or MAMP if you are not </w:t>
            </w:r>
            <w:r w:rsidR="00A015E9" w:rsidRPr="00964F36">
              <w:t>comfortable</w:t>
            </w:r>
            <w:r w:rsidRPr="00964F36">
              <w:t xml:space="preserve"> installing and configuring Apache</w:t>
            </w:r>
            <w:r w:rsidR="00C15D44">
              <w:t xml:space="preserve"> and PHP</w:t>
            </w:r>
            <w:r w:rsidRPr="00964F36">
              <w:t xml:space="preserve"> from scratch.</w:t>
            </w:r>
          </w:p>
        </w:tc>
      </w:tr>
      <w:tr w:rsidR="00FA12C6" w:rsidRPr="00964F36" w14:paraId="30251D13" w14:textId="77777777">
        <w:tc>
          <w:tcPr>
            <w:tcW w:w="450" w:type="dxa"/>
            <w:tcBorders>
              <w:right w:val="nil"/>
            </w:tcBorders>
          </w:tcPr>
          <w:p w14:paraId="2ADC9AF2" w14:textId="77777777" w:rsidR="00FA12C6" w:rsidRPr="00964F36" w:rsidRDefault="00857E8C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</w:tcBorders>
          </w:tcPr>
          <w:p w14:paraId="6C3108A2" w14:textId="0F260E76" w:rsidR="00FA12C6" w:rsidRPr="00964F36" w:rsidRDefault="00FA12C6" w:rsidP="00F770B0">
            <w:pPr>
              <w:pStyle w:val="TableText"/>
            </w:pPr>
            <w:r w:rsidRPr="00964F36">
              <w:t>From the</w:t>
            </w:r>
            <w:r w:rsidR="00857E8C" w:rsidRPr="00964F36">
              <w:t xml:space="preserve"> main</w:t>
            </w:r>
            <w:r w:rsidRPr="00964F36">
              <w:t xml:space="preserve"> </w:t>
            </w:r>
            <w:r w:rsidRPr="00964F36">
              <w:rPr>
                <w:rStyle w:val="CodeChar"/>
              </w:rPr>
              <w:t>labs</w:t>
            </w:r>
            <w:r w:rsidRPr="00964F36">
              <w:t xml:space="preserve"> folder </w:t>
            </w:r>
            <w:r w:rsidR="00857E8C" w:rsidRPr="00964F36">
              <w:t xml:space="preserve">(either downloaded from the textbook’s web site using </w:t>
            </w:r>
            <w:r w:rsidR="00B81998" w:rsidRPr="00964F36">
              <w:t xml:space="preserve">the </w:t>
            </w:r>
            <w:r w:rsidR="00857E8C" w:rsidRPr="00964F36">
              <w:t xml:space="preserve">code provided with </w:t>
            </w:r>
            <w:r w:rsidR="00B81998" w:rsidRPr="00964F36">
              <w:t>the text</w:t>
            </w:r>
            <w:r w:rsidR="00857E8C" w:rsidRPr="00964F36">
              <w:t>book or in a common location provided by your instructor)</w:t>
            </w:r>
            <w:r w:rsidRPr="00964F36">
              <w:t xml:space="preserve">, copy the folder titled </w:t>
            </w:r>
            <w:r w:rsidR="00DC4B64">
              <w:rPr>
                <w:rStyle w:val="CodeChar"/>
              </w:rPr>
              <w:t>Lab</w:t>
            </w:r>
            <w:r w:rsidR="00F770B0">
              <w:rPr>
                <w:rStyle w:val="CodeChar"/>
              </w:rPr>
              <w:t>0</w:t>
            </w:r>
            <w:r w:rsidR="00850044">
              <w:rPr>
                <w:rStyle w:val="CodeChar"/>
              </w:rPr>
              <w:t>7</w:t>
            </w:r>
            <w:r w:rsidR="000815D9">
              <w:rPr>
                <w:rStyle w:val="CodeChar"/>
              </w:rPr>
              <w:t>-Material</w:t>
            </w:r>
            <w:r w:rsidRPr="00964F36">
              <w:rPr>
                <w:rStyle w:val="inline"/>
              </w:rPr>
              <w:t xml:space="preserve"> </w:t>
            </w:r>
            <w:r w:rsidRPr="00964F36">
              <w:t xml:space="preserve">to your course folder created in step </w:t>
            </w:r>
            <w:r w:rsidR="00857E8C" w:rsidRPr="00964F36">
              <w:t>one</w:t>
            </w:r>
            <w:r w:rsidRPr="00964F36">
              <w:t>.</w:t>
            </w:r>
          </w:p>
        </w:tc>
      </w:tr>
    </w:tbl>
    <w:p w14:paraId="1AD91CE0" w14:textId="77777777" w:rsidR="00130841" w:rsidRPr="00964F36" w:rsidRDefault="00927290" w:rsidP="00130841">
      <w:pPr>
        <w:pStyle w:val="BodyMainSpaceAbove"/>
      </w:pPr>
      <w:r w:rsidRPr="00964F36">
        <w:t>This lab gets you started with setting</w:t>
      </w:r>
      <w:r w:rsidR="00D7130B" w:rsidRPr="00964F36">
        <w:t xml:space="preserve"> up your environment and helps </w:t>
      </w:r>
      <w:r w:rsidRPr="00964F36">
        <w:t xml:space="preserve">you write your first </w:t>
      </w:r>
      <w:r w:rsidR="00A015E9" w:rsidRPr="00964F36">
        <w:t>PHP</w:t>
      </w:r>
      <w:r w:rsidRPr="00964F36">
        <w:t xml:space="preserve"> scripts. In order to keep the examples small, this lab omits much of the CSS and HTML from previous chapters to focus on basic program syntax and simple examples. </w:t>
      </w:r>
      <w:r w:rsidR="00A015E9" w:rsidRPr="00964F36">
        <w:t>Subsequent</w:t>
      </w:r>
      <w:r w:rsidRPr="00964F36">
        <w:t xml:space="preserve"> chapters reintroduce more of those elements.</w:t>
      </w:r>
    </w:p>
    <w:p w14:paraId="16356EFB" w14:textId="77777777" w:rsidR="00C46B51" w:rsidRPr="00964F36" w:rsidRDefault="00C46B51" w:rsidP="00C46B51">
      <w:pPr>
        <w:pStyle w:val="Heading2"/>
      </w:pPr>
      <w:r w:rsidRPr="00964F36">
        <w:t>System Configuration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:rsidRPr="00964F36" w14:paraId="69E0C2C5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1AEF501A" w14:textId="665C9FD9" w:rsidR="00FA12C6" w:rsidRPr="00964F36" w:rsidRDefault="00FA12C6" w:rsidP="00DC4B64">
            <w:pPr>
              <w:pStyle w:val="TableStepHead"/>
            </w:pPr>
            <w:r w:rsidRPr="00964F36">
              <w:br w:type="page"/>
            </w:r>
            <w:r w:rsidR="00CB2729">
              <w:rPr>
                <w:rStyle w:val="TableHeadingChar"/>
              </w:rPr>
              <w:t xml:space="preserve">EXERCISE </w:t>
            </w:r>
            <w:r w:rsidR="00850044">
              <w:rPr>
                <w:rStyle w:val="TableHeadingChar"/>
              </w:rPr>
              <w:t>7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1E2F12">
              <w:t>Install</w:t>
            </w:r>
            <w:r w:rsidR="00596952" w:rsidRPr="00964F36">
              <w:t xml:space="preserve"> </w:t>
            </w:r>
            <w:r w:rsidR="00DC4B64">
              <w:t>LAMP</w:t>
            </w:r>
          </w:p>
        </w:tc>
      </w:tr>
      <w:tr w:rsidR="00682393" w:rsidRPr="00964F36" w14:paraId="27E4FE51" w14:textId="77777777" w:rsidTr="00A21381">
        <w:tc>
          <w:tcPr>
            <w:tcW w:w="450" w:type="dxa"/>
            <w:tcBorders>
              <w:bottom w:val="nil"/>
              <w:right w:val="nil"/>
            </w:tcBorders>
          </w:tcPr>
          <w:p w14:paraId="6E9CEAC9" w14:textId="77777777" w:rsidR="00682393" w:rsidRPr="00964F36" w:rsidRDefault="00682393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4E81E74" w14:textId="77777777" w:rsidR="00682393" w:rsidRPr="00964F36" w:rsidRDefault="00130C9F" w:rsidP="00E2216C">
            <w:pPr>
              <w:pStyle w:val="TableText"/>
            </w:pPr>
            <w:r w:rsidRPr="00964F36">
              <w:t xml:space="preserve">If you already have access to a shared host, then you can skip this step for now. Eventually you will </w:t>
            </w:r>
            <w:r w:rsidR="00DC4B64">
              <w:t xml:space="preserve">at some point </w:t>
            </w:r>
            <w:r w:rsidRPr="00964F36">
              <w:t>need to install a development environment locally.</w:t>
            </w:r>
          </w:p>
        </w:tc>
      </w:tr>
      <w:tr w:rsidR="0093409E" w:rsidRPr="00964F36" w14:paraId="0DA1003D" w14:textId="77777777" w:rsidTr="002B0B31">
        <w:trPr>
          <w:trHeight w:val="12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6FD296B" w14:textId="77777777" w:rsidR="0093409E" w:rsidRPr="00964F36" w:rsidRDefault="0093409E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92AA5FF" w14:textId="77777777" w:rsidR="0093409E" w:rsidRPr="00964F36" w:rsidRDefault="0093409E" w:rsidP="00E2216C">
            <w:pPr>
              <w:pStyle w:val="TableText"/>
            </w:pPr>
            <w:r w:rsidRPr="00964F36">
              <w:t xml:space="preserve">For production servers LAMP is normally installed and configured one service at a time. You will need to install the latest Linux OS, then ensure </w:t>
            </w:r>
            <w:proofErr w:type="spellStart"/>
            <w:r w:rsidRPr="00964F36">
              <w:t>httpd</w:t>
            </w:r>
            <w:proofErr w:type="spellEnd"/>
            <w:r w:rsidRPr="00964F36">
              <w:t xml:space="preserve"> and </w:t>
            </w:r>
            <w:proofErr w:type="spellStart"/>
            <w:r w:rsidRPr="00964F36">
              <w:t>mysqld</w:t>
            </w:r>
            <w:proofErr w:type="spellEnd"/>
            <w:r w:rsidRPr="00964F36">
              <w:t xml:space="preserve"> daemons are installed and running (see chapter </w:t>
            </w:r>
            <w:r w:rsidR="00DC4B64">
              <w:t>22</w:t>
            </w:r>
            <w:r w:rsidRPr="00964F36">
              <w:t>). In addition you will have to configure apache to serve files from a particular directory (often /</w:t>
            </w:r>
            <w:proofErr w:type="spellStart"/>
            <w:r w:rsidRPr="00964F36">
              <w:t>var</w:t>
            </w:r>
            <w:proofErr w:type="spellEnd"/>
            <w:r w:rsidRPr="00964F36">
              <w:t>/www/html).</w:t>
            </w:r>
          </w:p>
          <w:p w14:paraId="442EDCFC" w14:textId="77777777" w:rsidR="0093409E" w:rsidRPr="00964F36" w:rsidRDefault="0093409E" w:rsidP="00E2216C">
            <w:pPr>
              <w:pStyle w:val="TableText"/>
            </w:pPr>
            <w:r w:rsidRPr="00964F36">
              <w:t xml:space="preserve">For local </w:t>
            </w:r>
            <w:r w:rsidR="00C31C67" w:rsidRPr="00964F36">
              <w:t xml:space="preserve">Windows </w:t>
            </w:r>
            <w:r w:rsidRPr="00964F36">
              <w:t xml:space="preserve">development machines, you might consider </w:t>
            </w:r>
            <w:r w:rsidR="00E74D90">
              <w:t>using XAMPP (or WAMP, or MAMP)</w:t>
            </w:r>
            <w:r w:rsidR="002D394D" w:rsidRPr="00964F36">
              <w:t xml:space="preserve">. </w:t>
            </w:r>
            <w:r w:rsidRPr="00964F36">
              <w:t xml:space="preserve">When you start </w:t>
            </w:r>
            <w:r w:rsidR="002D394D" w:rsidRPr="00964F36">
              <w:t>these systems</w:t>
            </w:r>
            <w:r w:rsidRPr="00964F36">
              <w:t xml:space="preserve">, the http and the </w:t>
            </w:r>
            <w:proofErr w:type="spellStart"/>
            <w:r w:rsidRPr="00964F36">
              <w:t>mysql</w:t>
            </w:r>
            <w:proofErr w:type="spellEnd"/>
            <w:r w:rsidRPr="00964F36">
              <w:t xml:space="preserve"> daemons are started for you, and the configuration is made easier.</w:t>
            </w:r>
          </w:p>
          <w:p w14:paraId="54E095F9" w14:textId="77777777" w:rsidR="00E74D90" w:rsidRDefault="00E74D90" w:rsidP="00E74D90">
            <w:pPr>
              <w:pStyle w:val="TableText"/>
            </w:pPr>
            <w:r>
              <w:t>Since these tools are always changing and updating, you may have to follow updated directions from the XAMPP/WAMP/MAMP website for your particular OS.</w:t>
            </w:r>
          </w:p>
          <w:p w14:paraId="46E656E9" w14:textId="77777777" w:rsidR="002D394D" w:rsidRPr="00964F36" w:rsidRDefault="00E74D90" w:rsidP="00E74D90">
            <w:pPr>
              <w:pStyle w:val="TableText"/>
            </w:pPr>
            <w:r>
              <w:t>The remainder of this exercise walks you through setting up XAMPP.</w:t>
            </w:r>
          </w:p>
        </w:tc>
      </w:tr>
      <w:tr w:rsidR="002D394D" w:rsidRPr="00964F36" w14:paraId="5D85C203" w14:textId="77777777" w:rsidTr="002B0B31">
        <w:trPr>
          <w:trHeight w:val="41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492E498" w14:textId="77777777" w:rsidR="002D394D" w:rsidRPr="00964F36" w:rsidRDefault="002D394D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58A383" w14:textId="77777777" w:rsidR="002D394D" w:rsidRPr="00964F36" w:rsidRDefault="00E74D90" w:rsidP="00A015E9">
            <w:pPr>
              <w:pStyle w:val="TableText"/>
            </w:pPr>
            <w:r w:rsidRPr="00E74D90">
              <w:t xml:space="preserve">To set up XAMPP, download the XAMPP package for your operating system from their website. Run the installation package, accepting the installation location, and options </w:t>
            </w:r>
            <w:r w:rsidRPr="00E74D90">
              <w:lastRenderedPageBreak/>
              <w:t>provided, and then start the XAMPP server</w:t>
            </w:r>
            <w:r w:rsidR="00A015E9" w:rsidRPr="00964F36">
              <w:t>.</w:t>
            </w:r>
          </w:p>
        </w:tc>
      </w:tr>
      <w:tr w:rsidR="002D394D" w:rsidRPr="00964F36" w14:paraId="5688F7A1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70DCBB" w14:textId="77777777" w:rsidR="002D394D" w:rsidRPr="00964F36" w:rsidRDefault="002D394D" w:rsidP="00700F8D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D0E47F" w14:textId="18864B97" w:rsidR="00A015E9" w:rsidRPr="00964F36" w:rsidRDefault="00E74D90" w:rsidP="00E2216C">
            <w:pPr>
              <w:pStyle w:val="TableText"/>
            </w:pPr>
            <w:r w:rsidRPr="00E74D90">
              <w:t xml:space="preserve">Start the control panel (as shown in </w:t>
            </w:r>
            <w:r w:rsidR="00CB2729">
              <w:t xml:space="preserve">Figure </w:t>
            </w:r>
            <w:r w:rsidR="00850044">
              <w:t>7</w:t>
            </w:r>
            <w:r w:rsidRPr="00E74D90">
              <w:t xml:space="preserve">.1) and click Start next to Apache. A green box will show it is running. By clicking the Explorer button you a file manager window will open to the root folder for </w:t>
            </w:r>
            <w:proofErr w:type="spellStart"/>
            <w:r w:rsidRPr="00E74D90">
              <w:t>xampp</w:t>
            </w:r>
            <w:proofErr w:type="spellEnd"/>
            <w:r w:rsidRPr="00E74D90">
              <w:t xml:space="preserve"> (in my case c:/xampp/).  The subfolder </w:t>
            </w:r>
            <w:proofErr w:type="spellStart"/>
            <w:r w:rsidRPr="00E74D90">
              <w:t>htdocs</w:t>
            </w:r>
            <w:proofErr w:type="spellEnd"/>
            <w:r w:rsidRPr="00E74D90">
              <w:t xml:space="preserve">, is where you will put the files you want to interpret as </w:t>
            </w:r>
            <w:r>
              <w:t>PHP</w:t>
            </w:r>
            <w:r w:rsidRPr="00E74D90">
              <w:t>. That root folder is associated with the URL http://localhost/</w:t>
            </w:r>
            <w:r w:rsidR="00A015E9" w:rsidRPr="00964F36">
              <w:t>.</w:t>
            </w:r>
          </w:p>
          <w:p w14:paraId="03DAD201" w14:textId="77777777" w:rsidR="00A015E9" w:rsidRPr="00964F36" w:rsidRDefault="00E74D90" w:rsidP="00C31C67">
            <w:pPr>
              <w:pStyle w:val="FigureImage"/>
            </w:pPr>
            <w:r w:rsidRPr="00E74D90">
              <w:rPr>
                <w:noProof/>
                <w:lang w:val="en-US"/>
              </w:rPr>
              <w:drawing>
                <wp:inline distT="0" distB="0" distL="0" distR="0" wp14:anchorId="0C8B8FEC" wp14:editId="611D09D4">
                  <wp:extent cx="4476426" cy="2833635"/>
                  <wp:effectExtent l="0" t="0" r="63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38" cy="283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7191F" w14:textId="117072F8" w:rsidR="00C31C67" w:rsidRPr="00964F36" w:rsidRDefault="00CB2729" w:rsidP="00C31C67">
            <w:pPr>
              <w:pStyle w:val="Caption"/>
            </w:pPr>
            <w:r>
              <w:t xml:space="preserve">Figure </w:t>
            </w:r>
            <w:r w:rsidR="00850044">
              <w:t>7</w:t>
            </w:r>
            <w:r w:rsidR="00C31C67" w:rsidRPr="00964F36">
              <w:t xml:space="preserve">.1 – </w:t>
            </w:r>
            <w:r w:rsidR="00E74D90" w:rsidRPr="00E74D90">
              <w:t>Screenshot of the XAMPP Control Panel</w:t>
            </w:r>
          </w:p>
          <w:p w14:paraId="174BB346" w14:textId="77777777" w:rsidR="002B0B31" w:rsidRPr="00964F36" w:rsidRDefault="00A015E9" w:rsidP="00A015E9">
            <w:pPr>
              <w:pStyle w:val="TableText"/>
            </w:pPr>
            <w:r w:rsidRPr="00964F36">
              <w:t xml:space="preserve">The administration window will appear within a browser window. </w:t>
            </w:r>
            <w:r w:rsidR="00C31C67" w:rsidRPr="00964F36">
              <w:t>It allows you to make configuration changes, test code, and setup the local location for your PHP test files.</w:t>
            </w:r>
          </w:p>
          <w:p w14:paraId="4E294564" w14:textId="77777777" w:rsidR="00C31C67" w:rsidRPr="00964F36" w:rsidRDefault="00C31C67" w:rsidP="00A015E9">
            <w:pPr>
              <w:pStyle w:val="TableText"/>
              <w:rPr>
                <w:noProof/>
              </w:rPr>
            </w:pPr>
            <w:r w:rsidRPr="00964F36">
              <w:t xml:space="preserve">Your configuration for </w:t>
            </w:r>
            <w:r w:rsidR="00E74D90">
              <w:t>XAMPP</w:t>
            </w:r>
            <w:r w:rsidRPr="00964F36">
              <w:t xml:space="preserve"> may be different than that shown here. </w:t>
            </w:r>
          </w:p>
          <w:p w14:paraId="2057F9AD" w14:textId="77777777" w:rsidR="00C31C67" w:rsidRPr="00964F36" w:rsidRDefault="00E74D90" w:rsidP="00C31C67">
            <w:pPr>
              <w:pStyle w:val="FigureImage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0EF397" wp14:editId="02A3BF13">
                  <wp:extent cx="4746625" cy="343471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25" cy="343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22E59" w14:textId="259B880F" w:rsidR="002B0B31" w:rsidRPr="00964F36" w:rsidRDefault="00CB2729" w:rsidP="00E74D90">
            <w:pPr>
              <w:pStyle w:val="Caption"/>
            </w:pPr>
            <w:r>
              <w:t xml:space="preserve">Figure </w:t>
            </w:r>
            <w:r w:rsidR="00850044">
              <w:t>7</w:t>
            </w:r>
            <w:r w:rsidR="00927290" w:rsidRPr="00964F36">
              <w:t>.</w:t>
            </w:r>
            <w:r w:rsidR="00C31C67" w:rsidRPr="00964F36">
              <w:t>2</w:t>
            </w:r>
            <w:r w:rsidR="00A21381" w:rsidRPr="00964F36">
              <w:t xml:space="preserve"> – Screenshot of the </w:t>
            </w:r>
            <w:r w:rsidR="00E74D90">
              <w:t>XAMPP</w:t>
            </w:r>
            <w:r w:rsidR="00C31C67" w:rsidRPr="00964F36">
              <w:t xml:space="preserve"> Administration window</w:t>
            </w:r>
          </w:p>
        </w:tc>
      </w:tr>
      <w:tr w:rsidR="002D394D" w:rsidRPr="00964F36" w14:paraId="04F42689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F90B986" w14:textId="77777777" w:rsidR="002D394D" w:rsidRPr="00964F36" w:rsidRDefault="00E74D90" w:rsidP="00700F8D">
            <w:pPr>
              <w:pStyle w:val="TableNumber"/>
            </w:pPr>
            <w:r>
              <w:lastRenderedPageBreak/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E2A21F2" w14:textId="7F1F86BA" w:rsidR="00817E23" w:rsidRPr="00964F36" w:rsidRDefault="00D7130B" w:rsidP="00E2216C">
            <w:pPr>
              <w:pStyle w:val="TableText"/>
            </w:pPr>
            <w:r w:rsidRPr="00964F36">
              <w:t>You have been provided with a file called</w:t>
            </w:r>
            <w:r w:rsidR="002D394D" w:rsidRPr="00964F36">
              <w:t xml:space="preserve"> </w:t>
            </w:r>
            <w:r w:rsidR="000815D9">
              <w:rPr>
                <w:rStyle w:val="MarginNote-URL"/>
              </w:rPr>
              <w:t>l</w:t>
            </w:r>
            <w:r w:rsidR="00DC4B64">
              <w:rPr>
                <w:rStyle w:val="MarginNote-URL"/>
              </w:rPr>
              <w:t>ab</w:t>
            </w:r>
            <w:r w:rsidR="000815D9">
              <w:rPr>
                <w:rStyle w:val="MarginNote-URL"/>
              </w:rPr>
              <w:t>0</w:t>
            </w:r>
            <w:r w:rsidR="00850044">
              <w:rPr>
                <w:rStyle w:val="MarginNote-URL"/>
              </w:rPr>
              <w:t>7</w:t>
            </w:r>
            <w:r w:rsidR="002D394D" w:rsidRPr="00964F36">
              <w:rPr>
                <w:rStyle w:val="MarginNote-URL"/>
              </w:rPr>
              <w:t>-exercise01.php</w:t>
            </w:r>
            <w:r w:rsidRPr="00964F36">
              <w:rPr>
                <w:rStyle w:val="CodeChar"/>
              </w:rPr>
              <w:t>.</w:t>
            </w:r>
            <w:r w:rsidRPr="00964F36">
              <w:t xml:space="preserve"> It s</w:t>
            </w:r>
            <w:r w:rsidR="002D394D" w:rsidRPr="00964F36">
              <w:t>imply contains one line of code</w:t>
            </w:r>
            <w:r w:rsidRPr="00964F36">
              <w:t>:</w:t>
            </w:r>
            <w:r w:rsidR="002D394D" w:rsidRPr="00964F36">
              <w:t xml:space="preserve"> </w:t>
            </w:r>
            <w:proofErr w:type="spellStart"/>
            <w:proofErr w:type="gramStart"/>
            <w:r w:rsidR="002D394D" w:rsidRPr="00964F36">
              <w:rPr>
                <w:rStyle w:val="CodeChar"/>
              </w:rPr>
              <w:t>phpinfo</w:t>
            </w:r>
            <w:proofErr w:type="spellEnd"/>
            <w:r w:rsidR="002D394D" w:rsidRPr="00964F36">
              <w:rPr>
                <w:rStyle w:val="CodeChar"/>
              </w:rPr>
              <w:t>(</w:t>
            </w:r>
            <w:proofErr w:type="gramEnd"/>
            <w:r w:rsidR="002D394D" w:rsidRPr="00964F36">
              <w:rPr>
                <w:rStyle w:val="CodeChar"/>
              </w:rPr>
              <w:t>)</w:t>
            </w:r>
            <w:r w:rsidR="002D394D" w:rsidRPr="00964F36">
              <w:t>.</w:t>
            </w:r>
            <w:r w:rsidR="00E74D90" w:rsidRPr="00E74D90">
              <w:t>Place that file into the directory served by XAMPP (</w:t>
            </w:r>
            <w:proofErr w:type="spellStart"/>
            <w:r w:rsidR="00E74D90" w:rsidRPr="00E74D90">
              <w:t>htdocs</w:t>
            </w:r>
            <w:proofErr w:type="spellEnd"/>
            <w:r w:rsidR="00E74D90" w:rsidRPr="00E74D90">
              <w:t xml:space="preserve">), optionally in a subfolder (say </w:t>
            </w:r>
            <w:r w:rsidR="00DC4B64">
              <w:t>Lab</w:t>
            </w:r>
            <w:r w:rsidR="00CB2729">
              <w:t>0</w:t>
            </w:r>
            <w:r w:rsidR="00850044">
              <w:t>7</w:t>
            </w:r>
            <w:r w:rsidR="000815D9">
              <w:t>-Material</w:t>
            </w:r>
            <w:r w:rsidR="00E74D90" w:rsidRPr="00E74D90">
              <w:t>).</w:t>
            </w:r>
          </w:p>
          <w:p w14:paraId="416519B4" w14:textId="16AF7A94" w:rsidR="002D394D" w:rsidRPr="00964F36" w:rsidRDefault="002D394D" w:rsidP="00E2216C">
            <w:pPr>
              <w:pStyle w:val="TableText"/>
            </w:pPr>
            <w:r w:rsidRPr="00964F36">
              <w:t xml:space="preserve">If your server is installed correctly you will be able to see out similar to that in </w:t>
            </w:r>
            <w:r w:rsidR="00CB2729">
              <w:t xml:space="preserve">Figure </w:t>
            </w:r>
            <w:r w:rsidR="00850044">
              <w:t>7</w:t>
            </w:r>
            <w:r w:rsidR="00927290" w:rsidRPr="00964F36">
              <w:t>.</w:t>
            </w:r>
            <w:r w:rsidR="00A36926" w:rsidRPr="00964F36">
              <w:t>3</w:t>
            </w:r>
            <w:r w:rsidR="00817E23" w:rsidRPr="00964F36">
              <w:t xml:space="preserve"> </w:t>
            </w:r>
            <w:r w:rsidRPr="00964F36">
              <w:t>by surfing</w:t>
            </w:r>
            <w:r w:rsidR="00817E23" w:rsidRPr="00964F36">
              <w:t xml:space="preserve"> to a</w:t>
            </w:r>
            <w:r w:rsidRPr="00964F36">
              <w:t xml:space="preserve"> location in the browser</w:t>
            </w:r>
            <w:r w:rsidR="00817E23" w:rsidRPr="00964F36">
              <w:t xml:space="preserve"> associated </w:t>
            </w:r>
            <w:proofErr w:type="gramStart"/>
            <w:r w:rsidR="00817E23" w:rsidRPr="00964F36">
              <w:t>with  your</w:t>
            </w:r>
            <w:proofErr w:type="gramEnd"/>
            <w:r w:rsidR="00817E23" w:rsidRPr="00964F36">
              <w:t xml:space="preserve"> file</w:t>
            </w:r>
            <w:r w:rsidRPr="00964F36">
              <w:t>, in our case:</w:t>
            </w:r>
          </w:p>
          <w:p w14:paraId="5E97F198" w14:textId="43F8372B" w:rsidR="002D394D" w:rsidRPr="00964F36" w:rsidRDefault="00E74D90" w:rsidP="00E2216C">
            <w:pPr>
              <w:pStyle w:val="TableText"/>
              <w:rPr>
                <w:rStyle w:val="MarginNote-URL"/>
              </w:rPr>
            </w:pPr>
            <w:r w:rsidRPr="00E74D90">
              <w:rPr>
                <w:rStyle w:val="MarginNote-URL"/>
              </w:rPr>
              <w:t>localhost/</w:t>
            </w:r>
            <w:r w:rsidR="00DC4B64">
              <w:rPr>
                <w:rStyle w:val="MarginNote-URL"/>
              </w:rPr>
              <w:t>Lab</w:t>
            </w:r>
            <w:r w:rsidR="000815D9">
              <w:rPr>
                <w:rStyle w:val="MarginNote-URL"/>
              </w:rPr>
              <w:t>0</w:t>
            </w:r>
            <w:r w:rsidR="00850044">
              <w:rPr>
                <w:rStyle w:val="MarginNote-URL"/>
              </w:rPr>
              <w:t>7</w:t>
            </w:r>
            <w:r w:rsidR="000815D9">
              <w:rPr>
                <w:rStyle w:val="MarginNote-URL"/>
              </w:rPr>
              <w:t>-Material</w:t>
            </w:r>
            <w:r w:rsidRPr="00E74D90">
              <w:rPr>
                <w:rStyle w:val="MarginNote-URL"/>
              </w:rPr>
              <w:t>/</w:t>
            </w:r>
            <w:r w:rsidR="000815D9">
              <w:rPr>
                <w:rStyle w:val="MarginNote-URL"/>
              </w:rPr>
              <w:t>lab0</w:t>
            </w:r>
            <w:r w:rsidR="00850044">
              <w:rPr>
                <w:rStyle w:val="MarginNote-URL"/>
              </w:rPr>
              <w:t>7</w:t>
            </w:r>
            <w:r w:rsidR="000815D9" w:rsidRPr="00964F36">
              <w:rPr>
                <w:rStyle w:val="MarginNote-URL"/>
              </w:rPr>
              <w:t>-</w:t>
            </w:r>
            <w:r w:rsidRPr="00E74D90">
              <w:rPr>
                <w:rStyle w:val="MarginNote-URL"/>
              </w:rPr>
              <w:t xml:space="preserve">exercise01.php </w:t>
            </w:r>
          </w:p>
          <w:p w14:paraId="061C40F2" w14:textId="77777777" w:rsidR="00A36926" w:rsidRPr="00964F36" w:rsidRDefault="00A36926" w:rsidP="00A36926">
            <w:pPr>
              <w:pStyle w:val="TableText"/>
            </w:pPr>
            <w:r w:rsidRPr="00964F36">
              <w:t xml:space="preserve">Note, rather than typing in this URL, you can access it by clicking the Local Web link via the </w:t>
            </w:r>
            <w:proofErr w:type="spellStart"/>
            <w:r w:rsidRPr="00964F36">
              <w:t>Eas</w:t>
            </w:r>
            <w:r w:rsidR="00DC4B64">
              <w:t>yPHP</w:t>
            </w:r>
            <w:proofErr w:type="spellEnd"/>
            <w:r w:rsidR="00DC4B64">
              <w:t xml:space="preserve"> administration window or by</w:t>
            </w:r>
            <w:r w:rsidRPr="00964F36">
              <w:t xml:space="preserve"> choosing the Local Web option accessible by right-clicking on the </w:t>
            </w:r>
            <w:proofErr w:type="spellStart"/>
            <w:r w:rsidRPr="00964F36">
              <w:t>EasyPHP</w:t>
            </w:r>
            <w:proofErr w:type="spellEnd"/>
            <w:r w:rsidRPr="00964F36">
              <w:t xml:space="preserve"> icon in the status bar.</w:t>
            </w:r>
          </w:p>
        </w:tc>
      </w:tr>
      <w:tr w:rsidR="00D7130B" w:rsidRPr="00964F36" w14:paraId="2B91F2EF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77061A" w14:textId="77777777" w:rsidR="00D7130B" w:rsidRPr="00964F36" w:rsidRDefault="00E74D90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231CCFD" w14:textId="72D59029" w:rsidR="00D7130B" w:rsidRPr="00964F36" w:rsidRDefault="00D7130B" w:rsidP="00D7130B">
            <w:pPr>
              <w:pStyle w:val="TableText"/>
            </w:pPr>
            <w:r w:rsidRPr="00964F36">
              <w:t xml:space="preserve">Copy the other starting files for this lab into your </w:t>
            </w:r>
            <w:r w:rsidR="000815D9">
              <w:t>Lab0</w:t>
            </w:r>
            <w:r w:rsidR="00850044">
              <w:t>7</w:t>
            </w:r>
            <w:r w:rsidR="000815D9">
              <w:t xml:space="preserve">-Material </w:t>
            </w:r>
            <w:r w:rsidRPr="00964F36">
              <w:t>subfolder.</w:t>
            </w:r>
          </w:p>
        </w:tc>
      </w:tr>
    </w:tbl>
    <w:p w14:paraId="19217951" w14:textId="77777777" w:rsidR="00B75A33" w:rsidRPr="00964F36" w:rsidRDefault="00B75A33"/>
    <w:p w14:paraId="3437DEA2" w14:textId="77777777" w:rsidR="000C6B1C" w:rsidRPr="00964F36" w:rsidRDefault="00A36926" w:rsidP="000C6B1C">
      <w:pPr>
        <w:pStyle w:val="FigureImage"/>
      </w:pPr>
      <w:r w:rsidRPr="00964F36">
        <w:rPr>
          <w:noProof/>
          <w:lang w:val="en-US"/>
        </w:rPr>
        <w:lastRenderedPageBreak/>
        <w:drawing>
          <wp:inline distT="0" distB="0" distL="0" distR="0" wp14:anchorId="5EE5FFDC" wp14:editId="38959176">
            <wp:extent cx="4800600" cy="51879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8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4CE42" w14:textId="232F4E77" w:rsidR="000C6B1C" w:rsidRPr="00964F36" w:rsidRDefault="00CB2729" w:rsidP="000C6B1C">
      <w:pPr>
        <w:pStyle w:val="Caption"/>
      </w:pPr>
      <w:r>
        <w:t xml:space="preserve">Figure </w:t>
      </w:r>
      <w:r w:rsidR="00850044">
        <w:t>7</w:t>
      </w:r>
      <w:r w:rsidR="00927290" w:rsidRPr="00964F36">
        <w:t>.</w:t>
      </w:r>
      <w:r w:rsidR="00A36926" w:rsidRPr="00964F36">
        <w:t>3</w:t>
      </w:r>
      <w:r w:rsidR="00914FFA">
        <w:t xml:space="preserve"> – Completed </w:t>
      </w:r>
      <w:r>
        <w:t xml:space="preserve">Exercise </w:t>
      </w:r>
      <w:r w:rsidR="00850044">
        <w:t>7</w:t>
      </w:r>
      <w:r w:rsidR="00914FFA">
        <w:t>.1</w:t>
      </w:r>
      <w:r w:rsidR="00681FC0" w:rsidRPr="00964F36">
        <w:t xml:space="preserve">– </w:t>
      </w:r>
      <w:proofErr w:type="spellStart"/>
      <w:proofErr w:type="gramStart"/>
      <w:r w:rsidR="00681FC0" w:rsidRPr="00964F36">
        <w:t>phpinfo</w:t>
      </w:r>
      <w:proofErr w:type="spellEnd"/>
      <w:r w:rsidR="00E45A74" w:rsidRPr="00964F36">
        <w:t>(</w:t>
      </w:r>
      <w:proofErr w:type="gramEnd"/>
      <w:r w:rsidR="00E45A74" w:rsidRPr="00964F36">
        <w:t>)</w:t>
      </w:r>
      <w:r w:rsidR="00681FC0" w:rsidRPr="00964F36">
        <w:t xml:space="preserve"> is interpreted, rather than output</w:t>
      </w:r>
      <w:r w:rsidR="00E45A74" w:rsidRPr="00964F36">
        <w:t xml:space="preserve"> as text</w:t>
      </w:r>
      <w:r w:rsidR="00CB4076" w:rsidRPr="00964F36">
        <w:t>.</w:t>
      </w:r>
    </w:p>
    <w:p w14:paraId="5C4998E9" w14:textId="77777777" w:rsidR="000C6B1C" w:rsidRPr="00964F36" w:rsidRDefault="000C6B1C"/>
    <w:tbl>
      <w:tblPr>
        <w:tblW w:w="0" w:type="auto"/>
        <w:tblInd w:w="-5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"/>
        <w:gridCol w:w="450"/>
        <w:gridCol w:w="7650"/>
      </w:tblGrid>
      <w:tr w:rsidR="000C6B1C" w:rsidRPr="00964F36" w14:paraId="465E0989" w14:textId="77777777" w:rsidTr="00077BD1">
        <w:trPr>
          <w:gridBefore w:val="2"/>
          <w:wBefore w:w="54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E7C01CF" w14:textId="3F069673" w:rsidR="000C6B1C" w:rsidRPr="00964F36" w:rsidRDefault="000C6B1C" w:rsidP="00596952">
            <w:pPr>
              <w:pStyle w:val="TableStepHead"/>
            </w:pPr>
            <w:r w:rsidRPr="00964F36">
              <w:br w:type="page"/>
            </w:r>
            <w:r w:rsidR="00CB2729">
              <w:rPr>
                <w:rStyle w:val="TableHeadingChar"/>
              </w:rPr>
              <w:t xml:space="preserve">EXERCISE </w:t>
            </w:r>
            <w:r w:rsidR="00850044">
              <w:rPr>
                <w:rStyle w:val="TableHeadingChar"/>
              </w:rPr>
              <w:t>7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>Your First PHP Script</w:t>
            </w:r>
          </w:p>
        </w:tc>
      </w:tr>
      <w:tr w:rsidR="000C6B1C" w:rsidRPr="00964F36" w14:paraId="1A3F0F22" w14:textId="77777777" w:rsidTr="00077BD1">
        <w:trPr>
          <w:gridBefore w:val="1"/>
          <w:wBefore w:w="90" w:type="dxa"/>
        </w:trPr>
        <w:tc>
          <w:tcPr>
            <w:tcW w:w="450" w:type="dxa"/>
            <w:tcBorders>
              <w:bottom w:val="nil"/>
              <w:right w:val="nil"/>
            </w:tcBorders>
          </w:tcPr>
          <w:p w14:paraId="20A0B479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5038486B" w14:textId="2CC6E0D8" w:rsidR="00005356" w:rsidRPr="00964F36" w:rsidRDefault="00174F77" w:rsidP="000815D9">
            <w:pPr>
              <w:pStyle w:val="TableText"/>
            </w:pPr>
            <w:r>
              <w:t xml:space="preserve">Examine </w:t>
            </w:r>
            <w:r w:rsidR="000815D9" w:rsidRPr="000815D9">
              <w:rPr>
                <w:rStyle w:val="MarginNote-URL"/>
              </w:rPr>
              <w:t>lab0</w:t>
            </w:r>
            <w:r w:rsidR="00850044">
              <w:rPr>
                <w:rStyle w:val="MarginNote-URL"/>
              </w:rPr>
              <w:t>7</w:t>
            </w:r>
            <w:r w:rsidR="00596952" w:rsidRPr="000815D9">
              <w:rPr>
                <w:rStyle w:val="MarginNote-URL"/>
              </w:rPr>
              <w:t>-</w:t>
            </w:r>
            <w:r w:rsidR="000C6B1C" w:rsidRPr="000815D9">
              <w:rPr>
                <w:rStyle w:val="MarginNote-URL"/>
              </w:rPr>
              <w:t>exercise02.</w:t>
            </w:r>
            <w:r w:rsidR="00596952" w:rsidRPr="000815D9">
              <w:rPr>
                <w:rStyle w:val="MarginNote-URL"/>
              </w:rPr>
              <w:t>php</w:t>
            </w:r>
            <w:r w:rsidR="00005356" w:rsidRPr="00964F36">
              <w:t xml:space="preserve"> </w:t>
            </w:r>
            <w:r>
              <w:t xml:space="preserve">in a text editor and then load it </w:t>
            </w:r>
            <w:r w:rsidR="00005356" w:rsidRPr="00964F36">
              <w:t>in a browser</w:t>
            </w:r>
            <w:r w:rsidR="00D7130B" w:rsidRPr="00964F36">
              <w:t xml:space="preserve"> (that is, using the same technique as in the previous exercise</w:t>
            </w:r>
            <w:r w:rsidR="00BC2211" w:rsidRPr="00964F36">
              <w:t>)</w:t>
            </w:r>
            <w:r w:rsidR="00005356" w:rsidRPr="00964F36">
              <w:t xml:space="preserve">. You should see that the </w:t>
            </w:r>
            <w:r w:rsidR="00A36926" w:rsidRPr="00964F36">
              <w:t>PHP</w:t>
            </w:r>
            <w:r w:rsidR="00005356" w:rsidRPr="00964F36">
              <w:t xml:space="preserve"> </w:t>
            </w:r>
            <w:r w:rsidR="00005356" w:rsidRPr="00964F36">
              <w:rPr>
                <w:rStyle w:val="CodeChar"/>
              </w:rPr>
              <w:t>echo</w:t>
            </w:r>
            <w:r>
              <w:t xml:space="preserve"> statement prints out a s</w:t>
            </w:r>
            <w:r w:rsidR="00005356" w:rsidRPr="00964F36">
              <w:t>tring and that a</w:t>
            </w:r>
            <w:r w:rsidR="00BC2211" w:rsidRPr="00964F36">
              <w:t>n</w:t>
            </w:r>
            <w:r w:rsidR="00005356" w:rsidRPr="00964F36">
              <w:t xml:space="preserve"> </w:t>
            </w:r>
            <w:r w:rsidR="00005356" w:rsidRPr="00964F36">
              <w:rPr>
                <w:rStyle w:val="CodeChar"/>
              </w:rPr>
              <w:t>echo</w:t>
            </w:r>
            <w:r w:rsidR="00005356" w:rsidRPr="00964F36">
              <w:t xml:space="preserve"> statement outside of the </w:t>
            </w:r>
            <w:r w:rsidR="00D7130B" w:rsidRPr="00964F36">
              <w:t>PHP</w:t>
            </w:r>
            <w:r w:rsidR="00005356" w:rsidRPr="00964F36">
              <w:t xml:space="preserve"> tags does not get executed.</w:t>
            </w:r>
          </w:p>
        </w:tc>
      </w:tr>
      <w:tr w:rsidR="00501C1B" w:rsidRPr="00964F36" w14:paraId="0E1B1209" w14:textId="77777777" w:rsidTr="00077BD1">
        <w:trPr>
          <w:gridBefore w:val="1"/>
          <w:wBefore w:w="90" w:type="dxa"/>
          <w:trHeight w:val="26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034522A" w14:textId="77777777" w:rsidR="00501C1B" w:rsidRPr="00964F36" w:rsidRDefault="00501C1B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240BB52" w14:textId="77777777" w:rsidR="00501C1B" w:rsidRPr="00964F36" w:rsidRDefault="00501C1B" w:rsidP="00E2216C">
            <w:pPr>
              <w:pStyle w:val="TableText"/>
            </w:pPr>
            <w:r w:rsidRPr="00964F36">
              <w:t xml:space="preserve">Add an </w:t>
            </w:r>
            <w:r w:rsidRPr="00964F36">
              <w:rPr>
                <w:rStyle w:val="CodeChar"/>
              </w:rPr>
              <w:t>echo</w:t>
            </w:r>
            <w:r w:rsidRPr="00964F36">
              <w:t xml:space="preserve"> statement inside of the </w:t>
            </w:r>
            <w:r w:rsidR="00BC2211" w:rsidRPr="00964F36">
              <w:t>PHP</w:t>
            </w:r>
            <w:r w:rsidRPr="00964F36">
              <w:t xml:space="preserve"> tags that outputs the data and time.</w:t>
            </w:r>
          </w:p>
          <w:p w14:paraId="385F1D1F" w14:textId="77777777" w:rsidR="00501C1B" w:rsidRPr="00D12187" w:rsidRDefault="00501C1B" w:rsidP="00D12187">
            <w:pPr>
              <w:pStyle w:val="CodeMiddle"/>
              <w:rPr>
                <w:b/>
                <w:bCs/>
                <w:color w:val="800000"/>
              </w:rPr>
            </w:pPr>
            <w:r w:rsidRPr="00D12187">
              <w:rPr>
                <w:b/>
                <w:bCs/>
                <w:color w:val="800000"/>
              </w:rPr>
              <w:t>echo</w:t>
            </w:r>
            <w:r w:rsidR="00D14F93" w:rsidRPr="00D12187">
              <w:rPr>
                <w:b/>
                <w:bCs/>
                <w:color w:val="800000"/>
              </w:rPr>
              <w:t xml:space="preserve"> </w:t>
            </w:r>
            <w:r w:rsidRPr="00D12187">
              <w:rPr>
                <w:b/>
                <w:bCs/>
                <w:color w:val="800000"/>
              </w:rPr>
              <w:t xml:space="preserve">"This page was generated: </w:t>
            </w:r>
            <w:proofErr w:type="gramStart"/>
            <w:r w:rsidRPr="00D12187">
              <w:rPr>
                <w:b/>
                <w:bCs/>
                <w:color w:val="800000"/>
              </w:rPr>
              <w:t>" .</w:t>
            </w:r>
            <w:proofErr w:type="gramEnd"/>
            <w:r w:rsidRPr="00D12187">
              <w:rPr>
                <w:b/>
                <w:bCs/>
                <w:color w:val="800000"/>
              </w:rPr>
              <w:t xml:space="preserve"> </w:t>
            </w:r>
            <w:proofErr w:type="gramStart"/>
            <w:r w:rsidRPr="00D12187">
              <w:rPr>
                <w:b/>
                <w:bCs/>
                <w:color w:val="800000"/>
              </w:rPr>
              <w:t>date(</w:t>
            </w:r>
            <w:proofErr w:type="gramEnd"/>
            <w:r w:rsidRPr="00D12187">
              <w:rPr>
                <w:b/>
                <w:bCs/>
                <w:color w:val="800000"/>
              </w:rPr>
              <w:t xml:space="preserve">"M </w:t>
            </w:r>
            <w:proofErr w:type="spellStart"/>
            <w:r w:rsidRPr="00D12187">
              <w:rPr>
                <w:b/>
                <w:bCs/>
                <w:color w:val="800000"/>
              </w:rPr>
              <w:t>dS</w:t>
            </w:r>
            <w:proofErr w:type="spellEnd"/>
            <w:r w:rsidRPr="00D12187">
              <w:rPr>
                <w:b/>
                <w:bCs/>
                <w:color w:val="800000"/>
              </w:rPr>
              <w:t>, Y");</w:t>
            </w:r>
          </w:p>
          <w:p w14:paraId="33ECF884" w14:textId="77777777" w:rsidR="00501C1B" w:rsidRPr="00964F36" w:rsidRDefault="00501C1B" w:rsidP="00501C1B">
            <w:pPr>
              <w:pStyle w:val="Code"/>
            </w:pPr>
          </w:p>
          <w:p w14:paraId="2506BA05" w14:textId="77777777" w:rsidR="00501C1B" w:rsidRPr="006B7F95" w:rsidRDefault="009A4567" w:rsidP="006B7F95">
            <w:pPr>
              <w:pStyle w:val="TableComment"/>
            </w:pPr>
            <w:r>
              <w:t xml:space="preserve">The dot operator in PHP is used to concatenate values. </w:t>
            </w:r>
            <w:r w:rsidR="00501C1B" w:rsidRPr="006B7F95">
              <w:t xml:space="preserve">Your page will now also output a </w:t>
            </w:r>
            <w:r w:rsidR="00501C1B" w:rsidRPr="006B7F95">
              <w:lastRenderedPageBreak/>
              <w:t>String like: Jun 19th, 2015</w:t>
            </w:r>
          </w:p>
        </w:tc>
      </w:tr>
      <w:tr w:rsidR="006B7F95" w:rsidRPr="00964F36" w14:paraId="4133D2A9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8F89EF" w14:textId="77777777" w:rsidR="006B7F95" w:rsidRDefault="006B7F95" w:rsidP="00700F8D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0AB652D" w14:textId="77777777" w:rsidR="006B7F95" w:rsidRDefault="006B7F95" w:rsidP="00D14F93">
            <w:pPr>
              <w:pStyle w:val="TableText"/>
            </w:pPr>
            <w:r>
              <w:t>Examine the markup received within the browser (e.g., View Source).</w:t>
            </w:r>
          </w:p>
          <w:p w14:paraId="4A553089" w14:textId="77777777" w:rsidR="006B7F95" w:rsidRDefault="006B7F95" w:rsidP="006B7F95">
            <w:pPr>
              <w:pStyle w:val="TableComment"/>
            </w:pPr>
            <w:r>
              <w:t>PHP is processed by the server and is not sent to the browser.</w:t>
            </w:r>
          </w:p>
        </w:tc>
      </w:tr>
      <w:tr w:rsidR="006B7F95" w:rsidRPr="00964F36" w14:paraId="4803F293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C2568FE" w14:textId="77777777" w:rsidR="006B7F95" w:rsidRPr="00964F36" w:rsidRDefault="00174F77" w:rsidP="00700F8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39E30A" w14:textId="77777777" w:rsidR="006B7F95" w:rsidRDefault="006B7F95" w:rsidP="00D14F93">
            <w:pPr>
              <w:pStyle w:val="TableText"/>
            </w:pPr>
            <w:r>
              <w:t>Modify the c</w:t>
            </w:r>
            <w:r w:rsidR="00174F77">
              <w:t>ode you just entered as follows and then test in browser.</w:t>
            </w:r>
          </w:p>
          <w:p w14:paraId="41C7DFC2" w14:textId="77777777" w:rsidR="006B7F95" w:rsidRDefault="006B7F95" w:rsidP="006B7F95">
            <w:pPr>
              <w:pStyle w:val="CodeMiddle"/>
            </w:pPr>
            <w:r w:rsidRPr="006B7F95">
              <w:rPr>
                <w:rStyle w:val="CodeChar"/>
              </w:rPr>
              <w:t xml:space="preserve">echo "This page was generated: </w:t>
            </w:r>
            <w:proofErr w:type="gramStart"/>
            <w:r w:rsidRPr="006B7F95">
              <w:rPr>
                <w:rStyle w:val="CodeChar"/>
              </w:rPr>
              <w:t>" .</w:t>
            </w:r>
            <w:proofErr w:type="gramEnd"/>
            <w:r w:rsidRPr="006B7F95">
              <w:rPr>
                <w:rStyle w:val="CodeChar"/>
              </w:rPr>
              <w:t xml:space="preserve"> </w:t>
            </w:r>
            <w:proofErr w:type="gramStart"/>
            <w:r w:rsidRPr="006B7F95">
              <w:rPr>
                <w:rStyle w:val="CodeChar"/>
              </w:rPr>
              <w:t>date(</w:t>
            </w:r>
            <w:proofErr w:type="gramEnd"/>
            <w:r w:rsidRPr="006B7F95">
              <w:rPr>
                <w:rStyle w:val="CodeChar"/>
              </w:rPr>
              <w:t xml:space="preserve">"M </w:t>
            </w:r>
            <w:proofErr w:type="spellStart"/>
            <w:r w:rsidRPr="006B7F95">
              <w:rPr>
                <w:rStyle w:val="CodeChar"/>
              </w:rPr>
              <w:t>dS</w:t>
            </w:r>
            <w:proofErr w:type="spellEnd"/>
            <w:r w:rsidRPr="006B7F95">
              <w:rPr>
                <w:rStyle w:val="CodeChar"/>
              </w:rPr>
              <w:t>, Y")</w:t>
            </w:r>
            <w:r>
              <w:t xml:space="preserve"> </w:t>
            </w:r>
            <w:r w:rsidRPr="006B7F95">
              <w:rPr>
                <w:rStyle w:val="CodeBoldChar"/>
              </w:rPr>
              <w:t>. "&lt;</w:t>
            </w:r>
            <w:r>
              <w:rPr>
                <w:rStyle w:val="CodeBoldChar"/>
              </w:rPr>
              <w:t>hr</w:t>
            </w:r>
            <w:r w:rsidRPr="006B7F95">
              <w:rPr>
                <w:rStyle w:val="CodeBoldChar"/>
              </w:rPr>
              <w:t>/&gt;"</w:t>
            </w:r>
            <w:r w:rsidRPr="00964F36">
              <w:t>;</w:t>
            </w:r>
          </w:p>
          <w:p w14:paraId="2BDFE93F" w14:textId="77777777" w:rsidR="00174F77" w:rsidRPr="00964F36" w:rsidRDefault="00174F77" w:rsidP="00174F77">
            <w:pPr>
              <w:pStyle w:val="TableComment"/>
            </w:pPr>
            <w:r>
              <w:t xml:space="preserve">Notice that we can programmatically output HTML via the </w:t>
            </w:r>
            <w:r w:rsidRPr="00174F77">
              <w:rPr>
                <w:rStyle w:val="CodeChar"/>
              </w:rPr>
              <w:t>echo</w:t>
            </w:r>
            <w:r>
              <w:t xml:space="preserve"> command.</w:t>
            </w:r>
          </w:p>
        </w:tc>
      </w:tr>
      <w:tr w:rsidR="00077BD1" w:rsidRPr="00964F36" w14:paraId="411ED392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7DBF54" w14:textId="77777777" w:rsidR="00077BD1" w:rsidRDefault="00077BD1" w:rsidP="00700F8D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521CFC3" w14:textId="77777777" w:rsidR="00077BD1" w:rsidRDefault="00077BD1" w:rsidP="00174F77">
            <w:pPr>
              <w:pStyle w:val="TableText"/>
            </w:pPr>
            <w:r>
              <w:t xml:space="preserve">Modify the previous line by removing one of the </w:t>
            </w:r>
            <w:r w:rsidR="009A4567">
              <w:t xml:space="preserve">dot </w:t>
            </w:r>
            <w:r>
              <w:t>operators and test.</w:t>
            </w:r>
          </w:p>
          <w:p w14:paraId="1D2C21F1" w14:textId="77777777" w:rsidR="00077BD1" w:rsidRDefault="00077BD1" w:rsidP="00077BD1">
            <w:pPr>
              <w:pStyle w:val="TableComment"/>
            </w:pPr>
            <w:r>
              <w:t xml:space="preserve">This will generate an error. As long as your error reporting settings are at the default setting, you should see a syntax error message in the browser along with </w:t>
            </w:r>
            <w:r w:rsidR="00BB3963">
              <w:t>an indication of the line number of the error.</w:t>
            </w:r>
          </w:p>
        </w:tc>
      </w:tr>
      <w:tr w:rsidR="00BB3963" w:rsidRPr="00964F36" w14:paraId="4490E8BE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6A76AA5" w14:textId="77777777" w:rsidR="00BB3963" w:rsidRDefault="00BB3963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FB31747" w14:textId="77777777" w:rsidR="00BB3963" w:rsidRDefault="00BB3963" w:rsidP="00174F77">
            <w:pPr>
              <w:pStyle w:val="TableText"/>
            </w:pPr>
            <w:r>
              <w:t>Fix the syntax error and retest.</w:t>
            </w:r>
          </w:p>
        </w:tc>
      </w:tr>
      <w:tr w:rsidR="00174F77" w:rsidRPr="00964F36" w14:paraId="215FB717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3D94DF" w14:textId="77777777" w:rsidR="00174F77" w:rsidRPr="00964F36" w:rsidRDefault="00BB3963" w:rsidP="00700F8D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384EC4F" w14:textId="77777777" w:rsidR="00174F77" w:rsidRDefault="00174F77" w:rsidP="00174F77">
            <w:pPr>
              <w:pStyle w:val="TableText"/>
            </w:pPr>
            <w:r>
              <w:t>Modify the code as follows and then test in browser.</w:t>
            </w:r>
          </w:p>
          <w:p w14:paraId="1D6A3625" w14:textId="77777777" w:rsidR="00174F77" w:rsidRDefault="00174F77" w:rsidP="00174F77">
            <w:pPr>
              <w:pStyle w:val="CodeAboveBold"/>
            </w:pPr>
            <w:r>
              <w:t xml:space="preserve">$d = </w:t>
            </w:r>
            <w:proofErr w:type="gramStart"/>
            <w:r>
              <w:t>date(</w:t>
            </w:r>
            <w:proofErr w:type="gramEnd"/>
            <w:r>
              <w:t xml:space="preserve">"M </w:t>
            </w:r>
            <w:proofErr w:type="spellStart"/>
            <w:r>
              <w:t>dS</w:t>
            </w:r>
            <w:proofErr w:type="spellEnd"/>
            <w:r>
              <w:t xml:space="preserve">, Y");   </w:t>
            </w:r>
          </w:p>
          <w:p w14:paraId="0EABD9B3" w14:textId="77777777" w:rsidR="00174F77" w:rsidRDefault="00174F77" w:rsidP="00174F77">
            <w:pPr>
              <w:pStyle w:val="Code"/>
            </w:pPr>
            <w:r>
              <w:t xml:space="preserve">echo "This page was generated: </w:t>
            </w:r>
            <w:proofErr w:type="gramStart"/>
            <w:r>
              <w:t>" .</w:t>
            </w:r>
            <w:proofErr w:type="gramEnd"/>
            <w:r>
              <w:t xml:space="preserve"> </w:t>
            </w:r>
            <w:r w:rsidRPr="00174F77">
              <w:rPr>
                <w:rStyle w:val="CodeBoldChar"/>
              </w:rPr>
              <w:t>$</w:t>
            </w:r>
            <w:proofErr w:type="gramStart"/>
            <w:r w:rsidRPr="00174F77">
              <w:rPr>
                <w:rStyle w:val="CodeBoldChar"/>
              </w:rPr>
              <w:t>d</w:t>
            </w:r>
            <w:r>
              <w:t xml:space="preserve"> .</w:t>
            </w:r>
            <w:proofErr w:type="gramEnd"/>
            <w:r>
              <w:t xml:space="preserve"> "&lt;hr/&gt;";</w:t>
            </w:r>
          </w:p>
          <w:p w14:paraId="71CB5A9A" w14:textId="77777777" w:rsidR="00174F77" w:rsidRPr="00964F36" w:rsidRDefault="00174F77" w:rsidP="00174F77">
            <w:pPr>
              <w:pStyle w:val="TableComment"/>
            </w:pPr>
            <w:r>
              <w:t>You should notice no change in the browser. This new version differs in using a variable (</w:t>
            </w:r>
            <w:r w:rsidRPr="00174F77">
              <w:rPr>
                <w:rStyle w:val="CodeChar"/>
              </w:rPr>
              <w:t>$d</w:t>
            </w:r>
            <w:r>
              <w:t>). Variables can be named anything but must begin with the $ symbol.</w:t>
            </w:r>
          </w:p>
        </w:tc>
      </w:tr>
      <w:tr w:rsidR="00174F77" w:rsidRPr="00964F36" w14:paraId="6D048920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FFAB9E" w14:textId="77777777" w:rsidR="00174F77" w:rsidRPr="00964F36" w:rsidRDefault="00BB3963" w:rsidP="00700F8D">
            <w:pPr>
              <w:pStyle w:val="TableNumber"/>
            </w:pPr>
            <w:r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E67CA6E" w14:textId="77777777" w:rsidR="00174F77" w:rsidRDefault="00174F77" w:rsidP="00174F77">
            <w:pPr>
              <w:pStyle w:val="TableText"/>
            </w:pPr>
            <w:r>
              <w:t>Modify the code as follows and then test in browser.</w:t>
            </w:r>
          </w:p>
          <w:p w14:paraId="2ECDA585" w14:textId="77777777" w:rsidR="00174F77" w:rsidRDefault="00174F77" w:rsidP="00174F77">
            <w:pPr>
              <w:pStyle w:val="CodeAboveBold"/>
            </w:pPr>
            <w:r>
              <w:t xml:space="preserve">$date </w:t>
            </w:r>
            <w:r w:rsidRPr="00174F77">
              <w:rPr>
                <w:rStyle w:val="CodeChar"/>
                <w:b w:val="0"/>
                <w:color w:val="auto"/>
              </w:rPr>
              <w:t xml:space="preserve">= </w:t>
            </w:r>
            <w:proofErr w:type="gramStart"/>
            <w:r w:rsidRPr="00174F77">
              <w:rPr>
                <w:rStyle w:val="CodeChar"/>
                <w:b w:val="0"/>
                <w:color w:val="auto"/>
              </w:rPr>
              <w:t>date(</w:t>
            </w:r>
            <w:proofErr w:type="gramEnd"/>
            <w:r w:rsidRPr="00174F77">
              <w:rPr>
                <w:rStyle w:val="CodeChar"/>
                <w:b w:val="0"/>
                <w:color w:val="auto"/>
              </w:rPr>
              <w:t xml:space="preserve">"M </w:t>
            </w:r>
            <w:proofErr w:type="spellStart"/>
            <w:r w:rsidRPr="00174F77">
              <w:rPr>
                <w:rStyle w:val="CodeChar"/>
                <w:b w:val="0"/>
                <w:color w:val="auto"/>
              </w:rPr>
              <w:t>dS</w:t>
            </w:r>
            <w:proofErr w:type="spellEnd"/>
            <w:r w:rsidRPr="00174F77">
              <w:rPr>
                <w:rStyle w:val="CodeChar"/>
                <w:b w:val="0"/>
                <w:color w:val="auto"/>
              </w:rPr>
              <w:t>, Y");</w:t>
            </w:r>
            <w:r>
              <w:t xml:space="preserve">   </w:t>
            </w:r>
          </w:p>
          <w:p w14:paraId="2253A4B4" w14:textId="77777777" w:rsidR="00174F77" w:rsidRDefault="00174F77" w:rsidP="00174F77">
            <w:pPr>
              <w:pStyle w:val="Code"/>
            </w:pPr>
            <w:r>
              <w:t xml:space="preserve">echo "This page was generated: </w:t>
            </w:r>
            <w:proofErr w:type="gramStart"/>
            <w:r>
              <w:t>" .</w:t>
            </w:r>
            <w:proofErr w:type="gramEnd"/>
            <w:r>
              <w:t xml:space="preserve"> </w:t>
            </w:r>
            <w:r w:rsidRPr="00174F77">
              <w:rPr>
                <w:rStyle w:val="CodeBoldChar"/>
              </w:rPr>
              <w:t>$</w:t>
            </w:r>
            <w:proofErr w:type="gramStart"/>
            <w:r w:rsidRPr="00174F77">
              <w:rPr>
                <w:rStyle w:val="CodeBoldChar"/>
              </w:rPr>
              <w:t>d</w:t>
            </w:r>
            <w:r>
              <w:rPr>
                <w:rStyle w:val="CodeBoldChar"/>
              </w:rPr>
              <w:t>ate</w:t>
            </w:r>
            <w:r>
              <w:t xml:space="preserve"> .</w:t>
            </w:r>
            <w:proofErr w:type="gramEnd"/>
            <w:r>
              <w:t xml:space="preserve"> "&lt;hr/&gt;";</w:t>
            </w:r>
          </w:p>
          <w:p w14:paraId="7DE24881" w14:textId="77777777" w:rsidR="00174F77" w:rsidRPr="00964F36" w:rsidRDefault="00174F77" w:rsidP="00174F77">
            <w:pPr>
              <w:pStyle w:val="TableComment"/>
            </w:pPr>
            <w:r>
              <w:t xml:space="preserve">You should again notice no change in the browser. The new </w:t>
            </w:r>
            <w:r w:rsidR="00332082">
              <w:t>variable name</w:t>
            </w:r>
            <w:r>
              <w:t xml:space="preserve"> (</w:t>
            </w:r>
            <w:r w:rsidRPr="00174F77">
              <w:rPr>
                <w:rStyle w:val="CodeChar"/>
              </w:rPr>
              <w:t>$d</w:t>
            </w:r>
            <w:r>
              <w:rPr>
                <w:rStyle w:val="CodeChar"/>
              </w:rPr>
              <w:t>ate</w:t>
            </w:r>
            <w:r>
              <w:t xml:space="preserve">) is to remind you that variables begin with the </w:t>
            </w:r>
            <w:r w:rsidRPr="004562E1">
              <w:rPr>
                <w:rStyle w:val="CodeChar"/>
              </w:rPr>
              <w:t>$</w:t>
            </w:r>
            <w:r>
              <w:t xml:space="preserve"> symbol, while functions </w:t>
            </w:r>
            <w:r w:rsidR="004562E1">
              <w:t xml:space="preserve">have brackets after their name. So, in this example, the variable </w:t>
            </w:r>
            <w:r w:rsidR="004562E1" w:rsidRPr="004562E1">
              <w:rPr>
                <w:rStyle w:val="CodeChar"/>
              </w:rPr>
              <w:t>$date</w:t>
            </w:r>
            <w:r w:rsidR="004562E1">
              <w:t xml:space="preserve"> is assigned the value returned by the function </w:t>
            </w:r>
            <w:proofErr w:type="gramStart"/>
            <w:r w:rsidR="004562E1" w:rsidRPr="004562E1">
              <w:rPr>
                <w:rStyle w:val="CodeChar"/>
              </w:rPr>
              <w:t>date(</w:t>
            </w:r>
            <w:proofErr w:type="gramEnd"/>
            <w:r w:rsidR="004562E1" w:rsidRPr="004562E1">
              <w:rPr>
                <w:rStyle w:val="CodeChar"/>
              </w:rPr>
              <w:t>)</w:t>
            </w:r>
            <w:r w:rsidR="004562E1">
              <w:t>.</w:t>
            </w:r>
          </w:p>
        </w:tc>
      </w:tr>
      <w:tr w:rsidR="00501C1B" w:rsidRPr="00964F36" w14:paraId="6B669F03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20D9206" w14:textId="77777777" w:rsidR="00501C1B" w:rsidRPr="00964F36" w:rsidRDefault="00BB3963" w:rsidP="00700F8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DA7E4B2" w14:textId="77777777" w:rsidR="00501C1B" w:rsidRPr="00964F36" w:rsidRDefault="00501C1B" w:rsidP="00D14F93">
            <w:pPr>
              <w:pStyle w:val="TableText"/>
            </w:pPr>
            <w:r w:rsidRPr="00964F36">
              <w:t xml:space="preserve">Experiment with the string passed into </w:t>
            </w:r>
            <w:r w:rsidR="00D14F93" w:rsidRPr="00964F36">
              <w:t xml:space="preserve">the </w:t>
            </w:r>
            <w:proofErr w:type="gramStart"/>
            <w:r w:rsidRPr="00964F36">
              <w:rPr>
                <w:rStyle w:val="CodeChar"/>
              </w:rPr>
              <w:t>date(</w:t>
            </w:r>
            <w:proofErr w:type="gramEnd"/>
            <w:r w:rsidRPr="00964F36">
              <w:rPr>
                <w:rStyle w:val="CodeChar"/>
              </w:rPr>
              <w:t>)</w:t>
            </w:r>
            <w:r w:rsidR="00D14F93" w:rsidRPr="00964F36">
              <w:t xml:space="preserve"> function</w:t>
            </w:r>
            <w:r w:rsidRPr="00964F36">
              <w:t>. See if you can make</w:t>
            </w:r>
            <w:r w:rsidR="00944169" w:rsidRPr="00964F36">
              <w:t xml:space="preserve"> the following formatted string (note the day will</w:t>
            </w:r>
            <w:r w:rsidR="006104E2" w:rsidRPr="00964F36">
              <w:t xml:space="preserve"> </w:t>
            </w:r>
            <w:r w:rsidR="00944169" w:rsidRPr="00964F36">
              <w:t>be today)</w:t>
            </w:r>
          </w:p>
          <w:p w14:paraId="6CFD4572" w14:textId="77777777" w:rsidR="00501C1B" w:rsidRPr="00964F36" w:rsidRDefault="00501C1B" w:rsidP="00501C1B">
            <w:pPr>
              <w:pStyle w:val="Code"/>
            </w:pPr>
          </w:p>
          <w:p w14:paraId="4B5E1CE0" w14:textId="77777777" w:rsidR="00A44C53" w:rsidRPr="00964F36" w:rsidRDefault="00A44C53" w:rsidP="00273E45">
            <w:pPr>
              <w:pStyle w:val="Code"/>
            </w:pPr>
            <w:r w:rsidRPr="00964F36">
              <w:t>Wednesday, Feb</w:t>
            </w:r>
            <w:r w:rsidR="00AC1123" w:rsidRPr="00964F36">
              <w:t>ruary</w:t>
            </w:r>
            <w:r w:rsidRPr="00964F36">
              <w:t xml:space="preserve"> 26</w:t>
            </w:r>
            <w:proofErr w:type="gramStart"/>
            <w:r w:rsidRPr="00964F36">
              <w:t>th ,</w:t>
            </w:r>
            <w:proofErr w:type="gramEnd"/>
            <w:r w:rsidRPr="00964F36">
              <w:t xml:space="preserve"> 2014 15:43:22</w:t>
            </w:r>
            <w:r w:rsidR="00273E45" w:rsidRPr="00964F36">
              <w:br/>
            </w:r>
          </w:p>
          <w:p w14:paraId="74869DF4" w14:textId="77777777" w:rsidR="00A44C53" w:rsidRPr="00964F36" w:rsidRDefault="00A44C53" w:rsidP="00D14F93">
            <w:pPr>
              <w:pStyle w:val="Code"/>
              <w:rPr>
                <w:rFonts w:ascii="Franklin Gothic Book" w:hAnsi="Franklin Gothic Book"/>
                <w:sz w:val="20"/>
              </w:rPr>
            </w:pPr>
            <w:r w:rsidRPr="00964F36">
              <w:rPr>
                <w:rFonts w:ascii="Franklin Gothic Book" w:hAnsi="Franklin Gothic Book"/>
                <w:sz w:val="20"/>
              </w:rPr>
              <w:t xml:space="preserve">You will need to make use of documentation from: </w:t>
            </w:r>
            <w:r w:rsidRPr="00964F36">
              <w:rPr>
                <w:rFonts w:ascii="Franklin Gothic Book" w:hAnsi="Franklin Gothic Book"/>
                <w:sz w:val="20"/>
              </w:rPr>
              <w:br/>
            </w:r>
            <w:r w:rsidRPr="00964F36">
              <w:rPr>
                <w:rStyle w:val="MarginNote-URL"/>
              </w:rPr>
              <w:t>http://ca1.php.net/manual/en/function.date.php</w:t>
            </w:r>
          </w:p>
        </w:tc>
      </w:tr>
      <w:tr w:rsidR="00D04583" w:rsidRPr="00964F36" w14:paraId="13FF5AB9" w14:textId="77777777" w:rsidTr="00BB3963">
        <w:trPr>
          <w:trHeight w:val="90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F1C37" w14:textId="77777777" w:rsidR="00D04583" w:rsidRPr="00964F36" w:rsidRDefault="00BB3963" w:rsidP="00700F8D">
            <w:pPr>
              <w:pStyle w:val="TableNumber"/>
            </w:pPr>
            <w:r>
              <w:t>10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21A5A00" w14:textId="77777777" w:rsidR="00D04583" w:rsidRPr="00964F36" w:rsidRDefault="00D04583" w:rsidP="00E2216C">
            <w:pPr>
              <w:pStyle w:val="TableText"/>
            </w:pPr>
            <w:r w:rsidRPr="00964F36">
              <w:t xml:space="preserve">To calculate the number of days remaining in the year, consider the format string "z" passed to </w:t>
            </w:r>
            <w:r w:rsidR="00D14F93" w:rsidRPr="00964F36">
              <w:t xml:space="preserve">the </w:t>
            </w:r>
            <w:proofErr w:type="gramStart"/>
            <w:r w:rsidRPr="00964F36">
              <w:rPr>
                <w:rStyle w:val="CodeChar"/>
              </w:rPr>
              <w:t>date</w:t>
            </w:r>
            <w:r w:rsidR="00D14F93" w:rsidRPr="00964F36">
              <w:rPr>
                <w:rStyle w:val="CodeChar"/>
              </w:rPr>
              <w:t>(</w:t>
            </w:r>
            <w:proofErr w:type="gramEnd"/>
            <w:r w:rsidR="00D14F93" w:rsidRPr="00964F36">
              <w:rPr>
                <w:rStyle w:val="CodeChar"/>
              </w:rPr>
              <w:t>)</w:t>
            </w:r>
            <w:r w:rsidR="00D14F93" w:rsidRPr="00964F36">
              <w:t xml:space="preserve"> function</w:t>
            </w:r>
            <w:r w:rsidRPr="00964F36">
              <w:t xml:space="preserve">. </w:t>
            </w:r>
            <w:r w:rsidR="00D14F93" w:rsidRPr="00964F36">
              <w:t xml:space="preserve">For instance, </w:t>
            </w:r>
            <w:r w:rsidRPr="00964F36">
              <w:rPr>
                <w:rStyle w:val="CodeChar"/>
              </w:rPr>
              <w:t>date("z")</w:t>
            </w:r>
            <w:r w:rsidRPr="00964F36">
              <w:t xml:space="preserve"> returns the numbers of days elapsed this year, so we can calculate how many days are remaining by subtracting </w:t>
            </w:r>
            <w:r w:rsidR="00332082">
              <w:t xml:space="preserve">it </w:t>
            </w:r>
            <w:r w:rsidRPr="00964F36">
              <w:t>from 365.</w:t>
            </w:r>
          </w:p>
          <w:p w14:paraId="67FB7AAE" w14:textId="77777777" w:rsidR="00332082" w:rsidRPr="00332082" w:rsidRDefault="00332082" w:rsidP="00332082">
            <w:pPr>
              <w:pStyle w:val="CodeAboveBold"/>
            </w:pPr>
            <w:r>
              <w:t>$remaining = 365 - date("z")</w:t>
            </w:r>
            <w:r w:rsidRPr="00332082">
              <w:t>;</w:t>
            </w:r>
          </w:p>
          <w:p w14:paraId="359E4665" w14:textId="77777777" w:rsidR="004619FF" w:rsidRPr="006B7F95" w:rsidRDefault="00332082" w:rsidP="00332082">
            <w:pPr>
              <w:pStyle w:val="CodeBold"/>
            </w:pPr>
            <w:r w:rsidRPr="00332082">
              <w:t>echo "There are ". $</w:t>
            </w:r>
            <w:proofErr w:type="gramStart"/>
            <w:r w:rsidRPr="00332082">
              <w:t>remaining .</w:t>
            </w:r>
            <w:proofErr w:type="gramEnd"/>
            <w:r w:rsidRPr="00332082">
              <w:t xml:space="preserve"> " days left in the year";</w:t>
            </w:r>
          </w:p>
        </w:tc>
      </w:tr>
      <w:tr w:rsidR="00D04583" w:rsidRPr="00964F36" w14:paraId="16257CE0" w14:textId="77777777" w:rsidTr="00077BD1">
        <w:trPr>
          <w:trHeight w:val="90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8305E" w14:textId="77777777" w:rsidR="00D04583" w:rsidRPr="00964F36" w:rsidRDefault="00077BD1" w:rsidP="00BB3963">
            <w:pPr>
              <w:pStyle w:val="TableNumber"/>
            </w:pPr>
            <w:r>
              <w:t>1</w:t>
            </w:r>
            <w:r w:rsidR="00BB3963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A7452B9" w14:textId="77777777" w:rsidR="00D04583" w:rsidRPr="00964F36" w:rsidRDefault="00D04583" w:rsidP="00E2216C">
            <w:pPr>
              <w:pStyle w:val="TableText"/>
            </w:pPr>
            <w:r w:rsidRPr="00964F36">
              <w:t xml:space="preserve">The above calculation does not work </w:t>
            </w:r>
            <w:r w:rsidR="00964F36" w:rsidRPr="00964F36">
              <w:t xml:space="preserve">if the current year is </w:t>
            </w:r>
            <w:r w:rsidRPr="00964F36">
              <w:t xml:space="preserve">a leap year. </w:t>
            </w:r>
            <w:r w:rsidR="00332082">
              <w:t xml:space="preserve">Let us pretend that the </w:t>
            </w:r>
            <w:r w:rsidR="00964F36" w:rsidRPr="00964F36">
              <w:t xml:space="preserve">current year is a leap year </w:t>
            </w:r>
            <w:r w:rsidR="00332082">
              <w:t>by</w:t>
            </w:r>
            <w:r w:rsidR="00964F36" w:rsidRPr="00964F36">
              <w:t xml:space="preserve"> c</w:t>
            </w:r>
            <w:r w:rsidRPr="00964F36">
              <w:t>orrect</w:t>
            </w:r>
            <w:r w:rsidR="00332082">
              <w:t>ing</w:t>
            </w:r>
            <w:r w:rsidRPr="00964F36">
              <w:t xml:space="preserve"> the above calculation to account for leap years.</w:t>
            </w:r>
          </w:p>
          <w:p w14:paraId="3B967579" w14:textId="77777777" w:rsidR="00D04583" w:rsidRPr="006B7F95" w:rsidRDefault="00D04583" w:rsidP="006B7F95">
            <w:pPr>
              <w:pStyle w:val="TableComment"/>
            </w:pPr>
            <w:r w:rsidRPr="006B7F95">
              <w:lastRenderedPageBreak/>
              <w:t>Hint: leap years have an extra day</w:t>
            </w:r>
            <w:r w:rsidR="002611FE" w:rsidRPr="006B7F95">
              <w:t xml:space="preserve"> in the year</w:t>
            </w:r>
            <w:r w:rsidR="00964F36" w:rsidRPr="006B7F95">
              <w:t>. Simply add one to the calculation!</w:t>
            </w:r>
          </w:p>
        </w:tc>
      </w:tr>
    </w:tbl>
    <w:p w14:paraId="37344FA7" w14:textId="77777777" w:rsidR="00990794" w:rsidRDefault="0036006F" w:rsidP="00990794">
      <w:pPr>
        <w:pStyle w:val="Heading2"/>
      </w:pPr>
      <w:r w:rsidRPr="00964F36">
        <w:lastRenderedPageBreak/>
        <w:t>Quick Tour of PHP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184D5B" w:rsidRPr="00964F36" w14:paraId="7DD85BC9" w14:textId="77777777" w:rsidTr="00914FFA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6CE08EEF" w14:textId="47E99395" w:rsidR="00184D5B" w:rsidRPr="00964F36" w:rsidRDefault="00184D5B" w:rsidP="00914FFA">
            <w:pPr>
              <w:pStyle w:val="TableStepHead"/>
            </w:pPr>
            <w:r w:rsidRPr="00964F36">
              <w:br w:type="page"/>
            </w:r>
            <w:r w:rsidR="00CB2729">
              <w:rPr>
                <w:rStyle w:val="TableHeadingChar"/>
              </w:rPr>
              <w:t xml:space="preserve">EXERCISE </w:t>
            </w:r>
            <w:r w:rsidR="00850044">
              <w:rPr>
                <w:rStyle w:val="TableHeadingChar"/>
              </w:rPr>
              <w:t>7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PHP Variables</w:t>
            </w:r>
          </w:p>
        </w:tc>
      </w:tr>
      <w:tr w:rsidR="00184D5B" w:rsidRPr="00964F36" w14:paraId="0B2BA508" w14:textId="77777777" w:rsidTr="00914FFA">
        <w:tc>
          <w:tcPr>
            <w:tcW w:w="450" w:type="dxa"/>
            <w:tcBorders>
              <w:right w:val="nil"/>
            </w:tcBorders>
          </w:tcPr>
          <w:p w14:paraId="70461CB0" w14:textId="77777777" w:rsidR="00184D5B" w:rsidRPr="00964F36" w:rsidRDefault="00184D5B" w:rsidP="00914FFA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4CC770B7" w14:textId="479ADCD9" w:rsidR="00184D5B" w:rsidRDefault="00184D5B" w:rsidP="00914FFA">
            <w:pPr>
              <w:pStyle w:val="TableText"/>
            </w:pPr>
            <w:r w:rsidRPr="00964F36">
              <w:t xml:space="preserve">Open </w:t>
            </w:r>
            <w:r w:rsidR="00914FFA">
              <w:t xml:space="preserve">and examine </w:t>
            </w:r>
            <w:r w:rsidRPr="00964F36">
              <w:t xml:space="preserve">the file </w:t>
            </w:r>
            <w:r w:rsidR="000815D9" w:rsidRPr="000815D9">
              <w:rPr>
                <w:rStyle w:val="MarginNote-URL"/>
              </w:rPr>
              <w:t>lab0</w:t>
            </w:r>
            <w:r w:rsidR="00850044">
              <w:rPr>
                <w:rStyle w:val="MarginNote-URL"/>
              </w:rPr>
              <w:t>7</w:t>
            </w:r>
            <w:r w:rsidRPr="000815D9">
              <w:rPr>
                <w:rStyle w:val="MarginNote-URL"/>
              </w:rPr>
              <w:t>-exercise03.php</w:t>
            </w:r>
            <w:r w:rsidRPr="00964F36">
              <w:t xml:space="preserve"> in an editor of your choice.</w:t>
            </w:r>
          </w:p>
          <w:p w14:paraId="1A3C0229" w14:textId="77777777" w:rsidR="00914FFA" w:rsidRPr="00964F36" w:rsidRDefault="00914FFA" w:rsidP="00914FFA">
            <w:pPr>
              <w:pStyle w:val="TableComment"/>
            </w:pPr>
            <w:r>
              <w:t xml:space="preserve">Notice that this file already has defined within it several PHP variables already. As we progress through the book, such variables will </w:t>
            </w:r>
            <w:r w:rsidR="009A4567">
              <w:t xml:space="preserve">later </w:t>
            </w:r>
            <w:r>
              <w:t>be populated from arrays, files, and then databases.</w:t>
            </w:r>
          </w:p>
        </w:tc>
      </w:tr>
      <w:tr w:rsidR="00914FFA" w:rsidRPr="00964F36" w14:paraId="65E851F1" w14:textId="77777777" w:rsidTr="00914FFA">
        <w:tc>
          <w:tcPr>
            <w:tcW w:w="450" w:type="dxa"/>
            <w:tcBorders>
              <w:right w:val="nil"/>
            </w:tcBorders>
          </w:tcPr>
          <w:p w14:paraId="2466D7FC" w14:textId="77777777" w:rsidR="00914FFA" w:rsidRPr="00964F36" w:rsidRDefault="00914FFA" w:rsidP="00914FFA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8789B3E" w14:textId="67817B30" w:rsidR="00914FFA" w:rsidRPr="00964F36" w:rsidRDefault="00914FFA" w:rsidP="00914FFA">
            <w:pPr>
              <w:pStyle w:val="TableText"/>
            </w:pPr>
            <w:r>
              <w:t xml:space="preserve">Use the PHP </w:t>
            </w:r>
            <w:r w:rsidRPr="00914FFA">
              <w:rPr>
                <w:rStyle w:val="CodeChar"/>
              </w:rPr>
              <w:t>echo</w:t>
            </w:r>
            <w:r>
              <w:t xml:space="preserve"> statement to output the relevant PHP variables so that your page looks similar to that shown in </w:t>
            </w:r>
            <w:r w:rsidR="00CB2729">
              <w:t xml:space="preserve">Figure </w:t>
            </w:r>
            <w:r w:rsidR="00850044">
              <w:t>7</w:t>
            </w:r>
            <w:r>
              <w:t>.4.</w:t>
            </w:r>
            <w:r w:rsidR="009A4567">
              <w:t xml:space="preserve"> Note: the CSS styling has already been provided.</w:t>
            </w:r>
          </w:p>
        </w:tc>
      </w:tr>
      <w:tr w:rsidR="00914FFA" w:rsidRPr="00964F36" w14:paraId="1F6DB20E" w14:textId="77777777" w:rsidTr="00914FFA">
        <w:tc>
          <w:tcPr>
            <w:tcW w:w="450" w:type="dxa"/>
            <w:tcBorders>
              <w:right w:val="nil"/>
            </w:tcBorders>
          </w:tcPr>
          <w:p w14:paraId="1C9C8224" w14:textId="77777777" w:rsidR="00914FFA" w:rsidRDefault="00914FFA" w:rsidP="00914FFA">
            <w:pPr>
              <w:pStyle w:val="TableNumber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3B394EA9" w14:textId="77777777" w:rsidR="00914FFA" w:rsidRDefault="00914FFA" w:rsidP="00914FFA">
            <w:pPr>
              <w:pStyle w:val="FigureImage"/>
            </w:pPr>
            <w:r>
              <w:rPr>
                <w:noProof/>
                <w:lang w:val="en-US"/>
              </w:rPr>
              <w:drawing>
                <wp:inline distT="0" distB="0" distL="0" distR="0" wp14:anchorId="5CFA33FB" wp14:editId="05A91567">
                  <wp:extent cx="4723130" cy="1924050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13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B69FC" w14:textId="36784EFD" w:rsidR="00914FFA" w:rsidRPr="00914FFA" w:rsidRDefault="00CB2729" w:rsidP="009A4567">
            <w:pPr>
              <w:pStyle w:val="Caption"/>
            </w:pPr>
            <w:r>
              <w:t xml:space="preserve">Figure </w:t>
            </w:r>
            <w:r w:rsidR="00850044">
              <w:t>7</w:t>
            </w:r>
            <w:r w:rsidR="00914FFA" w:rsidRPr="00964F36">
              <w:t>.</w:t>
            </w:r>
            <w:r w:rsidR="00914FFA">
              <w:t xml:space="preserve">4 - </w:t>
            </w:r>
            <w:r w:rsidR="00914FFA" w:rsidRPr="00964F36">
              <w:t xml:space="preserve"> </w:t>
            </w:r>
            <w:r w:rsidR="009A4567">
              <w:t xml:space="preserve">Preliminary appearance for </w:t>
            </w:r>
            <w:r>
              <w:t xml:space="preserve">Exercise </w:t>
            </w:r>
            <w:r w:rsidR="00850044">
              <w:t>7</w:t>
            </w:r>
            <w:r w:rsidR="009A4567">
              <w:t>.3.</w:t>
            </w:r>
          </w:p>
        </w:tc>
      </w:tr>
      <w:tr w:rsidR="00914FFA" w:rsidRPr="00964F36" w14:paraId="7D3ED23D" w14:textId="77777777" w:rsidTr="00914FFA">
        <w:tc>
          <w:tcPr>
            <w:tcW w:w="450" w:type="dxa"/>
            <w:tcBorders>
              <w:right w:val="nil"/>
            </w:tcBorders>
          </w:tcPr>
          <w:p w14:paraId="4E547DD4" w14:textId="77777777" w:rsidR="00914FFA" w:rsidRDefault="00914FFA" w:rsidP="00914FFA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A6C1771" w14:textId="77777777" w:rsidR="00914FFA" w:rsidRDefault="009A4567" w:rsidP="009A4567">
            <w:pPr>
              <w:pStyle w:val="TableText"/>
            </w:pPr>
            <w:r>
              <w:t>Add the following new variable to your page (that is, after the other variables):</w:t>
            </w:r>
          </w:p>
          <w:p w14:paraId="3FCC1355" w14:textId="77777777" w:rsidR="009A4567" w:rsidRDefault="009A4567" w:rsidP="009A4567">
            <w:pPr>
              <w:pStyle w:val="CodeAbove"/>
            </w:pPr>
            <w:r>
              <w:t>$medium = "Oil on Panel";</w:t>
            </w:r>
          </w:p>
          <w:p w14:paraId="130E7016" w14:textId="77777777" w:rsidR="009A4567" w:rsidRDefault="009A4567" w:rsidP="009A4567">
            <w:pPr>
              <w:pStyle w:val="Code"/>
            </w:pPr>
            <w:r>
              <w:t xml:space="preserve">$era = "Post Renaissance";  </w:t>
            </w:r>
          </w:p>
          <w:p w14:paraId="2BEEA50E" w14:textId="77777777" w:rsidR="009A4567" w:rsidRDefault="009A4567" w:rsidP="009A4567">
            <w:pPr>
              <w:pStyle w:val="CodeBold"/>
            </w:pPr>
            <w:r>
              <w:t>$dimensions = $</w:t>
            </w:r>
            <w:proofErr w:type="gramStart"/>
            <w:r>
              <w:t>width .</w:t>
            </w:r>
            <w:proofErr w:type="gramEnd"/>
            <w:r>
              <w:t xml:space="preserve"> "cm x </w:t>
            </w:r>
            <w:proofErr w:type="gramStart"/>
            <w:r>
              <w:t>" .</w:t>
            </w:r>
            <w:proofErr w:type="gramEnd"/>
            <w:r>
              <w:t xml:space="preserve"> $</w:t>
            </w:r>
            <w:proofErr w:type="gramStart"/>
            <w:r>
              <w:t>height .</w:t>
            </w:r>
            <w:proofErr w:type="gramEnd"/>
            <w:r>
              <w:t xml:space="preserve"> "cm</w:t>
            </w:r>
            <w:proofErr w:type="gramStart"/>
            <w:r>
              <w:t xml:space="preserve">";   </w:t>
            </w:r>
            <w:proofErr w:type="gramEnd"/>
          </w:p>
        </w:tc>
      </w:tr>
      <w:tr w:rsidR="009A4567" w:rsidRPr="00964F36" w14:paraId="587BA731" w14:textId="77777777" w:rsidTr="00914FFA">
        <w:tc>
          <w:tcPr>
            <w:tcW w:w="450" w:type="dxa"/>
            <w:tcBorders>
              <w:right w:val="nil"/>
            </w:tcBorders>
          </w:tcPr>
          <w:p w14:paraId="6E146B4A" w14:textId="77777777" w:rsidR="009A4567" w:rsidRDefault="009A4567" w:rsidP="00914FFA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064DCE9" w14:textId="77777777" w:rsidR="009A4567" w:rsidRDefault="009A4567" w:rsidP="009A4567">
            <w:pPr>
              <w:pStyle w:val="TableText"/>
            </w:pPr>
            <w:r>
              <w:t>Modify your dimension output markup to use this new variable. Test in browser.</w:t>
            </w:r>
          </w:p>
        </w:tc>
      </w:tr>
    </w:tbl>
    <w:p w14:paraId="1AC9E6C2" w14:textId="77777777" w:rsidR="009F709E" w:rsidRPr="00184D5B" w:rsidRDefault="009F709E" w:rsidP="00184D5B">
      <w:pPr>
        <w:pStyle w:val="BodyMain"/>
      </w:pP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:rsidRPr="00964F36" w14:paraId="5FB5B4E1" w14:textId="77777777" w:rsidTr="0059695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EA65FCA" w14:textId="4C66FA21" w:rsidR="000C6B1C" w:rsidRPr="00964F36" w:rsidRDefault="000C6B1C" w:rsidP="00184D5B">
            <w:pPr>
              <w:pStyle w:val="TableStepHead"/>
            </w:pPr>
            <w:r w:rsidRPr="00964F36">
              <w:br w:type="page"/>
            </w:r>
            <w:r w:rsidR="00CB2729">
              <w:rPr>
                <w:rStyle w:val="TableHeadingChar"/>
              </w:rPr>
              <w:t xml:space="preserve">EXERCISE </w:t>
            </w:r>
            <w:r w:rsidR="00850044">
              <w:rPr>
                <w:rStyle w:val="TableHeadingChar"/>
              </w:rPr>
              <w:t>7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 xml:space="preserve">PHP </w:t>
            </w:r>
            <w:r w:rsidR="00184D5B">
              <w:t>Operators</w:t>
            </w:r>
          </w:p>
        </w:tc>
      </w:tr>
      <w:tr w:rsidR="000C6B1C" w:rsidRPr="00964F36" w14:paraId="31AAF134" w14:textId="77777777" w:rsidTr="00596952">
        <w:tc>
          <w:tcPr>
            <w:tcW w:w="450" w:type="dxa"/>
            <w:tcBorders>
              <w:right w:val="nil"/>
            </w:tcBorders>
          </w:tcPr>
          <w:p w14:paraId="58E8F62D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7C38FF66" w14:textId="205986DC" w:rsidR="000C6B1C" w:rsidRPr="00964F36" w:rsidRDefault="00700F8D" w:rsidP="000815D9">
            <w:pPr>
              <w:pStyle w:val="TableText"/>
            </w:pPr>
            <w:r w:rsidRPr="00964F36">
              <w:t xml:space="preserve">Open the file </w:t>
            </w:r>
            <w:r w:rsidR="000815D9" w:rsidRPr="000815D9">
              <w:rPr>
                <w:rStyle w:val="MarginNote-URL"/>
              </w:rPr>
              <w:t>lab0</w:t>
            </w:r>
            <w:r w:rsidR="00850044">
              <w:rPr>
                <w:rStyle w:val="MarginNote-URL"/>
              </w:rPr>
              <w:t>7</w:t>
            </w:r>
            <w:r w:rsidR="00596952" w:rsidRPr="000815D9">
              <w:rPr>
                <w:rStyle w:val="MarginNote-URL"/>
              </w:rPr>
              <w:t>-</w:t>
            </w:r>
            <w:r w:rsidR="000C6B1C" w:rsidRPr="000815D9">
              <w:rPr>
                <w:rStyle w:val="MarginNote-URL"/>
              </w:rPr>
              <w:t>exercise0</w:t>
            </w:r>
            <w:r w:rsidR="00184D5B" w:rsidRPr="000815D9">
              <w:rPr>
                <w:rStyle w:val="MarginNote-URL"/>
              </w:rPr>
              <w:t>4</w:t>
            </w:r>
            <w:r w:rsidR="000C6B1C" w:rsidRPr="000815D9">
              <w:rPr>
                <w:rStyle w:val="MarginNote-URL"/>
              </w:rPr>
              <w:t>.</w:t>
            </w:r>
            <w:r w:rsidR="00596952" w:rsidRPr="000815D9">
              <w:rPr>
                <w:rStyle w:val="MarginNote-URL"/>
              </w:rPr>
              <w:t>php</w:t>
            </w:r>
            <w:r w:rsidRPr="00964F36">
              <w:t xml:space="preserve"> in an editor of your choice.</w:t>
            </w:r>
          </w:p>
        </w:tc>
      </w:tr>
      <w:tr w:rsidR="00B6255B" w:rsidRPr="00964F36" w14:paraId="45BB9BBA" w14:textId="77777777" w:rsidTr="00B6255B">
        <w:trPr>
          <w:trHeight w:val="403"/>
        </w:trPr>
        <w:tc>
          <w:tcPr>
            <w:tcW w:w="450" w:type="dxa"/>
            <w:tcBorders>
              <w:right w:val="nil"/>
            </w:tcBorders>
          </w:tcPr>
          <w:p w14:paraId="05F42931" w14:textId="77777777" w:rsidR="00B6255B" w:rsidRPr="00964F36" w:rsidRDefault="00B6255B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2DCF35A" w14:textId="77777777" w:rsidR="00B6255B" w:rsidRPr="00964F36" w:rsidRDefault="00B6255B" w:rsidP="00E2216C">
            <w:pPr>
              <w:pStyle w:val="TableText"/>
            </w:pPr>
            <w:r w:rsidRPr="00964F36">
              <w:t>Inside you will find some initial HTML to output a message regarding a person's age.</w:t>
            </w:r>
          </w:p>
          <w:p w14:paraId="71708029" w14:textId="77777777" w:rsidR="009C6BFF" w:rsidRPr="00964F36" w:rsidRDefault="009C6BFF" w:rsidP="00E2216C">
            <w:pPr>
              <w:pStyle w:val="TableText"/>
            </w:pPr>
            <w:r w:rsidRPr="00964F36">
              <w:lastRenderedPageBreak/>
              <w:t xml:space="preserve">Create a new set of </w:t>
            </w:r>
            <w:proofErr w:type="gramStart"/>
            <w:r w:rsidRPr="00964F36">
              <w:rPr>
                <w:rStyle w:val="CodeChar"/>
              </w:rPr>
              <w:t>&lt;?</w:t>
            </w:r>
            <w:proofErr w:type="spellStart"/>
            <w:r w:rsidRPr="00964F36">
              <w:rPr>
                <w:rStyle w:val="CodeChar"/>
              </w:rPr>
              <w:t>php</w:t>
            </w:r>
            <w:proofErr w:type="spellEnd"/>
            <w:proofErr w:type="gramEnd"/>
            <w:r w:rsidRPr="00964F36">
              <w:rPr>
                <w:rStyle w:val="CodeChar"/>
              </w:rPr>
              <w:t xml:space="preserve"> ?&gt;</w:t>
            </w:r>
            <w:r w:rsidRPr="00964F36">
              <w:t xml:space="preserve"> tags </w:t>
            </w:r>
            <w:r w:rsidR="00D12187">
              <w:t xml:space="preserve">after the </w:t>
            </w:r>
            <w:r w:rsidR="00D12187" w:rsidRPr="00D12187">
              <w:rPr>
                <w:rStyle w:val="CodeChar"/>
              </w:rPr>
              <w:t>&lt;h1&gt;</w:t>
            </w:r>
            <w:r w:rsidR="00D12187">
              <w:t xml:space="preserve"> element</w:t>
            </w:r>
            <w:r w:rsidRPr="00964F36">
              <w:t xml:space="preserve">. </w:t>
            </w:r>
            <w:r w:rsidR="00D14F93" w:rsidRPr="00964F36">
              <w:t>D</w:t>
            </w:r>
            <w:r w:rsidR="00B6255B" w:rsidRPr="00964F36">
              <w:t xml:space="preserve">efine two variables inside of the </w:t>
            </w:r>
            <w:r w:rsidR="00D14F93" w:rsidRPr="00964F36">
              <w:t>PHP</w:t>
            </w:r>
            <w:r w:rsidR="00D12187">
              <w:t xml:space="preserve"> tags as follows.</w:t>
            </w:r>
          </w:p>
          <w:p w14:paraId="03F19525" w14:textId="77777777" w:rsidR="00D14F93" w:rsidRPr="00964F36" w:rsidRDefault="00D14F93" w:rsidP="00B6255B">
            <w:pPr>
              <w:pStyle w:val="Code"/>
            </w:pPr>
          </w:p>
          <w:p w14:paraId="65F35460" w14:textId="77777777" w:rsidR="00B6255B" w:rsidRPr="00D12187" w:rsidRDefault="00D14F93" w:rsidP="00D12187">
            <w:pPr>
              <w:pStyle w:val="CodeBold"/>
            </w:pPr>
            <w:proofErr w:type="gramStart"/>
            <w:r w:rsidRPr="00D12187">
              <w:t>&lt;?</w:t>
            </w:r>
            <w:proofErr w:type="spellStart"/>
            <w:r w:rsidRPr="00D12187">
              <w:t>php</w:t>
            </w:r>
            <w:proofErr w:type="spellEnd"/>
            <w:proofErr w:type="gramEnd"/>
            <w:r w:rsidR="009C6BFF" w:rsidRPr="00D12187">
              <w:br/>
            </w:r>
            <w:r w:rsidR="00B6255B" w:rsidRPr="00D12187">
              <w:t xml:space="preserve">$birthday = </w:t>
            </w:r>
            <w:proofErr w:type="spellStart"/>
            <w:r w:rsidR="00B6255B" w:rsidRPr="00D12187">
              <w:t>mktime</w:t>
            </w:r>
            <w:proofErr w:type="spellEnd"/>
            <w:r w:rsidR="00B6255B" w:rsidRPr="00D12187">
              <w:t xml:space="preserve">(0,0,0,1,15,2004); </w:t>
            </w:r>
            <w:r w:rsidR="00B6255B" w:rsidRPr="00D12187">
              <w:rPr>
                <w:rStyle w:val="CodeCommentChar"/>
              </w:rPr>
              <w:t>//Jan 15, 2014 00:00:00</w:t>
            </w:r>
          </w:p>
          <w:p w14:paraId="42F8DFF6" w14:textId="77777777" w:rsidR="00B6255B" w:rsidRPr="00D12187" w:rsidRDefault="00D12187" w:rsidP="00D12187">
            <w:pPr>
              <w:pStyle w:val="CodeBold"/>
              <w:rPr>
                <w:rStyle w:val="CodeCommentChar"/>
                <w:i w:val="0"/>
                <w:color w:val="A50021"/>
                <w:lang w:val="en-CA"/>
              </w:rPr>
            </w:pPr>
            <w:r>
              <w:t>$today</w:t>
            </w:r>
            <w:r w:rsidR="00B6255B" w:rsidRPr="00D12187">
              <w:t xml:space="preserve"> = </w:t>
            </w:r>
            <w:proofErr w:type="gramStart"/>
            <w:r w:rsidR="00B6255B" w:rsidRPr="00D12187">
              <w:t>time(</w:t>
            </w:r>
            <w:proofErr w:type="gramEnd"/>
            <w:r w:rsidR="00B6255B" w:rsidRPr="00D12187">
              <w:t xml:space="preserve">); </w:t>
            </w:r>
            <w:r w:rsidR="00B6255B" w:rsidRPr="00D12187">
              <w:rPr>
                <w:rStyle w:val="CodeCommentChar"/>
              </w:rPr>
              <w:t xml:space="preserve">// current time in seconds since </w:t>
            </w:r>
            <w:r w:rsidR="00DB32EC">
              <w:rPr>
                <w:rStyle w:val="CodeCommentChar"/>
              </w:rPr>
              <w:t>1970</w:t>
            </w:r>
            <w:r w:rsidR="00B6255B" w:rsidRPr="00D12187">
              <w:rPr>
                <w:rStyle w:val="CodeCommentChar"/>
              </w:rPr>
              <w:t>.</w:t>
            </w:r>
          </w:p>
          <w:p w14:paraId="60B4A839" w14:textId="77777777" w:rsidR="00D14F93" w:rsidRPr="00D12187" w:rsidRDefault="00D14F93" w:rsidP="00D12187">
            <w:pPr>
              <w:pStyle w:val="CodeBold"/>
            </w:pPr>
            <w:r w:rsidRPr="00D12187">
              <w:rPr>
                <w:rStyle w:val="CodeCommentChar"/>
                <w:i w:val="0"/>
                <w:color w:val="A50021"/>
                <w:lang w:val="en-CA"/>
              </w:rPr>
              <w:t>?&gt;</w:t>
            </w:r>
          </w:p>
          <w:p w14:paraId="0DA673F8" w14:textId="77777777" w:rsidR="009C6BFF" w:rsidRPr="00964F36" w:rsidRDefault="009C6BFF" w:rsidP="00D12187">
            <w:pPr>
              <w:pStyle w:val="TableComment"/>
            </w:pPr>
            <w:r w:rsidRPr="00964F36">
              <w:t xml:space="preserve">You can enter any date that interests you, </w:t>
            </w:r>
            <w:r w:rsidR="00D14F93" w:rsidRPr="00964F36">
              <w:t>for instance,</w:t>
            </w:r>
            <w:r w:rsidRPr="00964F36">
              <w:t xml:space="preserve"> your birthday.</w:t>
            </w:r>
            <w:r w:rsidR="00D12187">
              <w:t xml:space="preserve"> </w:t>
            </w:r>
            <w:r w:rsidRPr="00964F36">
              <w:t xml:space="preserve">The parameters to </w:t>
            </w:r>
            <w:proofErr w:type="spellStart"/>
            <w:proofErr w:type="gramStart"/>
            <w:r w:rsidRPr="00964F36">
              <w:rPr>
                <w:rStyle w:val="CodeChar"/>
              </w:rPr>
              <w:t>mktim</w:t>
            </w:r>
            <w:r w:rsidR="00D14F93" w:rsidRPr="00964F36">
              <w:rPr>
                <w:rStyle w:val="CodeChar"/>
              </w:rPr>
              <w:t>e</w:t>
            </w:r>
            <w:proofErr w:type="spellEnd"/>
            <w:r w:rsidR="00D14F93" w:rsidRPr="00964F36">
              <w:rPr>
                <w:rStyle w:val="CodeChar"/>
              </w:rPr>
              <w:t>(</w:t>
            </w:r>
            <w:proofErr w:type="gramEnd"/>
            <w:r w:rsidR="00D14F93" w:rsidRPr="00964F36">
              <w:rPr>
                <w:rStyle w:val="CodeChar"/>
              </w:rPr>
              <w:t>)</w:t>
            </w:r>
            <w:r w:rsidRPr="00964F36">
              <w:t xml:space="preserve"> are:</w:t>
            </w:r>
            <w:r w:rsidR="00D14F93" w:rsidRPr="00964F36">
              <w:t xml:space="preserve"> </w:t>
            </w:r>
            <w:r w:rsidRPr="00964F36">
              <w:t>Hours, Minutes, Seconds, Month, Days, Year</w:t>
            </w:r>
          </w:p>
        </w:tc>
      </w:tr>
      <w:tr w:rsidR="00B6255B" w:rsidRPr="00964F36" w14:paraId="0AD92281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495215F9" w14:textId="77777777" w:rsidR="00B6255B" w:rsidRPr="00964F36" w:rsidRDefault="00B6255B" w:rsidP="00700F8D">
            <w:pPr>
              <w:pStyle w:val="TableNumber"/>
            </w:pPr>
            <w:r w:rsidRPr="00964F36"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D21BE68" w14:textId="77777777" w:rsidR="00B6255B" w:rsidRPr="00964F36" w:rsidRDefault="00DB32EC" w:rsidP="00E2216C">
            <w:pPr>
              <w:pStyle w:val="TableText"/>
            </w:pPr>
            <w:r>
              <w:t>Y</w:t>
            </w:r>
            <w:r w:rsidRPr="00964F36">
              <w:t xml:space="preserve">ou can calculate the time elapsed from the first date </w:t>
            </w:r>
            <w:r>
              <w:t xml:space="preserve">(the birthday) </w:t>
            </w:r>
            <w:r w:rsidRPr="00964F36">
              <w:t xml:space="preserve">to the present day in seconds </w:t>
            </w:r>
            <w:r>
              <w:t>b</w:t>
            </w:r>
            <w:r w:rsidR="00B6255B" w:rsidRPr="00964F36">
              <w:t xml:space="preserve">y subtracting them </w:t>
            </w:r>
            <w:r w:rsidR="009C6BFF" w:rsidRPr="00964F36">
              <w:t>and storing the result in</w:t>
            </w:r>
            <w:r>
              <w:t xml:space="preserve"> an new variable</w:t>
            </w:r>
            <w:r w:rsidR="00B6255B" w:rsidRPr="00964F36">
              <w:t>:</w:t>
            </w:r>
          </w:p>
          <w:p w14:paraId="42928A87" w14:textId="77777777" w:rsidR="00B6255B" w:rsidRPr="00964F36" w:rsidRDefault="00B6255B" w:rsidP="00D14F93">
            <w:pPr>
              <w:pStyle w:val="CodeMiddle"/>
              <w:rPr>
                <w:b/>
                <w:bCs/>
                <w:color w:val="800000"/>
              </w:rPr>
            </w:pPr>
            <w:r w:rsidRPr="00964F36">
              <w:rPr>
                <w:b/>
                <w:bCs/>
                <w:color w:val="800000"/>
              </w:rPr>
              <w:t>$</w:t>
            </w:r>
            <w:proofErr w:type="spellStart"/>
            <w:r w:rsidRPr="00964F36">
              <w:rPr>
                <w:b/>
                <w:bCs/>
                <w:color w:val="800000"/>
              </w:rPr>
              <w:t>secondsOld</w:t>
            </w:r>
            <w:proofErr w:type="spellEnd"/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=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$today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-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$birthday;</w:t>
            </w:r>
          </w:p>
        </w:tc>
      </w:tr>
      <w:tr w:rsidR="00B6255B" w:rsidRPr="00964F36" w14:paraId="531A36D7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470D70F3" w14:textId="77777777" w:rsidR="00B6255B" w:rsidRPr="00964F36" w:rsidRDefault="00B6255B" w:rsidP="00700F8D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9B2FC0E" w14:textId="77777777" w:rsidR="00DB32EC" w:rsidRDefault="00DB32EC" w:rsidP="00DB32EC">
            <w:pPr>
              <w:pStyle w:val="TableText"/>
            </w:pPr>
            <w:r>
              <w:t xml:space="preserve">Echo </w:t>
            </w:r>
            <w:r w:rsidR="00F47F3E" w:rsidRPr="00964F36">
              <w:t xml:space="preserve">the starting date before the </w:t>
            </w:r>
            <w:r w:rsidR="00F47F3E" w:rsidRPr="00077BD1">
              <w:rPr>
                <w:rStyle w:val="CodeChar"/>
              </w:rPr>
              <w:t>&lt;</w:t>
            </w:r>
            <w:proofErr w:type="spellStart"/>
            <w:r w:rsidR="00F47F3E" w:rsidRPr="00077BD1">
              <w:rPr>
                <w:rStyle w:val="CodeChar"/>
              </w:rPr>
              <w:t>ul</w:t>
            </w:r>
            <w:proofErr w:type="spellEnd"/>
            <w:r w:rsidR="00F47F3E" w:rsidRPr="00077BD1">
              <w:rPr>
                <w:rStyle w:val="CodeChar"/>
              </w:rPr>
              <w:t>&gt;</w:t>
            </w:r>
            <w:r w:rsidR="00077BD1">
              <w:t xml:space="preserve"> in it</w:t>
            </w:r>
            <w:r w:rsidR="00F47F3E" w:rsidRPr="00964F36">
              <w:t xml:space="preserve">s own </w:t>
            </w:r>
            <w:r w:rsidR="00F47F3E" w:rsidRPr="00077BD1">
              <w:rPr>
                <w:rStyle w:val="CodeChar"/>
              </w:rPr>
              <w:t>&lt;p&gt;</w:t>
            </w:r>
            <w:r>
              <w:t>:</w:t>
            </w:r>
          </w:p>
          <w:p w14:paraId="127CA6DD" w14:textId="77777777" w:rsidR="00DB32EC" w:rsidRPr="00DB32EC" w:rsidRDefault="00DE15D6" w:rsidP="00DB32EC">
            <w:pPr>
              <w:pStyle w:val="CodeMiddle"/>
              <w:rPr>
                <w:b/>
                <w:bCs/>
                <w:color w:val="800000"/>
              </w:rPr>
            </w:pPr>
            <w:r w:rsidRPr="00DE15D6">
              <w:rPr>
                <w:b/>
                <w:bCs/>
                <w:color w:val="800000"/>
              </w:rPr>
              <w:t xml:space="preserve">echo "&lt;p&gt;Time elapsed since </w:t>
            </w:r>
            <w:proofErr w:type="gramStart"/>
            <w:r w:rsidRPr="00DE15D6">
              <w:rPr>
                <w:b/>
                <w:bCs/>
                <w:color w:val="800000"/>
              </w:rPr>
              <w:t>" .</w:t>
            </w:r>
            <w:proofErr w:type="gramEnd"/>
            <w:r w:rsidRPr="00DE15D6">
              <w:rPr>
                <w:b/>
                <w:bCs/>
                <w:color w:val="800000"/>
              </w:rPr>
              <w:t xml:space="preserve"> </w:t>
            </w:r>
            <w:proofErr w:type="gramStart"/>
            <w:r w:rsidRPr="00DE15D6">
              <w:rPr>
                <w:b/>
                <w:bCs/>
                <w:color w:val="800000"/>
              </w:rPr>
              <w:t>date(</w:t>
            </w:r>
            <w:proofErr w:type="gramEnd"/>
            <w:r w:rsidRPr="00DE15D6">
              <w:rPr>
                <w:b/>
                <w:bCs/>
                <w:color w:val="800000"/>
              </w:rPr>
              <w:t xml:space="preserve">"M d, </w:t>
            </w:r>
            <w:proofErr w:type="spellStart"/>
            <w:r w:rsidRPr="00DE15D6">
              <w:rPr>
                <w:b/>
                <w:bCs/>
                <w:color w:val="800000"/>
              </w:rPr>
              <w:t>Y",$birthday</w:t>
            </w:r>
            <w:proofErr w:type="spellEnd"/>
            <w:r w:rsidRPr="00DE15D6">
              <w:rPr>
                <w:b/>
                <w:bCs/>
                <w:color w:val="800000"/>
              </w:rPr>
              <w:t>) . ":&lt;/p&gt;";</w:t>
            </w:r>
          </w:p>
        </w:tc>
      </w:tr>
      <w:tr w:rsidR="00B6255B" w:rsidRPr="00964F36" w14:paraId="30710FB8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2FB6A5AE" w14:textId="77777777" w:rsidR="00B6255B" w:rsidRPr="00964F36" w:rsidRDefault="00B6255B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CFEDA4F" w14:textId="77777777" w:rsidR="00B6255B" w:rsidRPr="00964F36" w:rsidRDefault="00DE15D6" w:rsidP="00E2216C">
            <w:pPr>
              <w:pStyle w:val="TableText"/>
            </w:pPr>
            <w:r>
              <w:t xml:space="preserve">Now </w:t>
            </w:r>
            <w:r w:rsidR="00F47F3E" w:rsidRPr="00964F36">
              <w:t xml:space="preserve">calculate </w:t>
            </w:r>
            <w:r>
              <w:t xml:space="preserve">and display </w:t>
            </w:r>
            <w:r w:rsidR="00F47F3E" w:rsidRPr="00964F36">
              <w:t>how many days, months and years those seconds represent.</w:t>
            </w:r>
          </w:p>
          <w:p w14:paraId="2809B0DD" w14:textId="77777777" w:rsidR="00795B4B" w:rsidRPr="00964F36" w:rsidRDefault="00795B4B" w:rsidP="00E2216C">
            <w:pPr>
              <w:pStyle w:val="TableText"/>
            </w:pPr>
            <w:r w:rsidRPr="00964F36">
              <w:t>To calculate the age in days you would output:</w:t>
            </w:r>
            <w:r w:rsidRPr="00964F36">
              <w:br/>
            </w:r>
          </w:p>
          <w:p w14:paraId="16D2CF8D" w14:textId="77777777" w:rsidR="00795B4B" w:rsidRPr="00964F36" w:rsidRDefault="00795B4B" w:rsidP="00795B4B">
            <w:pPr>
              <w:pStyle w:val="Code"/>
              <w:rPr>
                <w:i/>
              </w:rPr>
            </w:pPr>
            <w:r w:rsidRPr="00964F36">
              <w:rPr>
                <w:i/>
              </w:rPr>
              <w:t>e</w:t>
            </w:r>
            <w:r w:rsidRPr="00964F36">
              <w:t>cho $</w:t>
            </w:r>
            <w:proofErr w:type="spellStart"/>
            <w:r w:rsidRPr="00964F36">
              <w:t>secondsOld</w:t>
            </w:r>
            <w:proofErr w:type="spellEnd"/>
            <w:proofErr w:type="gramStart"/>
            <w:r w:rsidRPr="00964F36">
              <w:t>/(</w:t>
            </w:r>
            <w:proofErr w:type="gramEnd"/>
            <w:r w:rsidRPr="00964F36">
              <w:t>60*60*24);</w:t>
            </w:r>
          </w:p>
        </w:tc>
      </w:tr>
      <w:tr w:rsidR="001A462E" w:rsidRPr="00964F36" w14:paraId="03CEA152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7C74C1DC" w14:textId="77777777" w:rsidR="001A462E" w:rsidRPr="00964F36" w:rsidRDefault="001A462E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63E01B8" w14:textId="3C6417AC" w:rsidR="001A462E" w:rsidRDefault="001A462E" w:rsidP="001A462E">
            <w:pPr>
              <w:pStyle w:val="TableText"/>
            </w:pPr>
            <w:r>
              <w:t>Calculate the number of elapsed months and years so you</w:t>
            </w:r>
            <w:r w:rsidRPr="00964F36">
              <w:t xml:space="preserve"> get output similar to </w:t>
            </w:r>
            <w:r w:rsidR="00CB2729">
              <w:t xml:space="preserve">Figure </w:t>
            </w:r>
            <w:r w:rsidR="00850044">
              <w:t>7</w:t>
            </w:r>
            <w:r w:rsidRPr="00964F36">
              <w:t>.</w:t>
            </w:r>
            <w:r>
              <w:t xml:space="preserve">4. For simplicity sake, assume 30.4 days per month and </w:t>
            </w:r>
            <w:r w:rsidRPr="001A462E">
              <w:t>365.242375</w:t>
            </w:r>
            <w:r>
              <w:t xml:space="preserve"> days per year.</w:t>
            </w:r>
          </w:p>
          <w:p w14:paraId="33D4BFCB" w14:textId="2C7DF04F" w:rsidR="0069784E" w:rsidRDefault="0069784E" w:rsidP="0069784E">
            <w:pPr>
              <w:pStyle w:val="TableComment"/>
            </w:pPr>
            <w:r>
              <w:t xml:space="preserve">Your numbers will be different than that shown in </w:t>
            </w:r>
            <w:r w:rsidR="00CB2729">
              <w:t xml:space="preserve">Figure </w:t>
            </w:r>
            <w:r w:rsidR="00850044">
              <w:t>7</w:t>
            </w:r>
            <w:r>
              <w:t>.4. Why?</w:t>
            </w:r>
          </w:p>
        </w:tc>
      </w:tr>
    </w:tbl>
    <w:p w14:paraId="290F80B6" w14:textId="77777777" w:rsidR="00480EDA" w:rsidRPr="00964F36" w:rsidRDefault="0069784E" w:rsidP="00480EDA">
      <w:pPr>
        <w:pStyle w:val="FigureImage"/>
      </w:pPr>
      <w:r>
        <w:rPr>
          <w:noProof/>
          <w:lang w:val="en-US"/>
        </w:rPr>
        <w:drawing>
          <wp:inline distT="0" distB="0" distL="0" distR="0" wp14:anchorId="42A6D581" wp14:editId="15597B79">
            <wp:extent cx="4630505" cy="2488758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3" cy="248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98941" w14:textId="3654A079" w:rsidR="00795B4B" w:rsidRPr="00964F36" w:rsidRDefault="00CB2729" w:rsidP="00700395">
      <w:pPr>
        <w:pStyle w:val="Caption"/>
        <w:rPr>
          <w:i w:val="0"/>
        </w:rPr>
      </w:pPr>
      <w:r>
        <w:t xml:space="preserve">Figure </w:t>
      </w:r>
      <w:r w:rsidR="00850044">
        <w:t>7</w:t>
      </w:r>
      <w:r w:rsidR="00927290" w:rsidRPr="00964F36">
        <w:t>.</w:t>
      </w:r>
      <w:r w:rsidR="001A462E">
        <w:t xml:space="preserve">4 - </w:t>
      </w:r>
      <w:r w:rsidR="00184D5B">
        <w:t xml:space="preserve">Completed </w:t>
      </w:r>
      <w:r>
        <w:t xml:space="preserve">Exercise </w:t>
      </w:r>
      <w:r w:rsidR="00850044">
        <w:t>7</w:t>
      </w:r>
      <w:r w:rsidR="001A462E">
        <w:t>.</w:t>
      </w:r>
      <w:r w:rsidR="00184D5B">
        <w:t>4</w:t>
      </w:r>
      <w:r w:rsidR="00700395" w:rsidRPr="00964F36">
        <w:t xml:space="preserve"> - The output of the age in years, months and seconds</w:t>
      </w:r>
    </w:p>
    <w:p w14:paraId="18A352DD" w14:textId="77777777" w:rsidR="009F709E" w:rsidRDefault="009F709E">
      <w:r>
        <w:rPr>
          <w:smallCaps/>
        </w:rP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:rsidRPr="00964F36" w14:paraId="64B0D5F2" w14:textId="77777777" w:rsidTr="0059695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CAEB05E" w14:textId="0DB3DBA7" w:rsidR="000C6B1C" w:rsidRPr="00964F36" w:rsidRDefault="000C6B1C" w:rsidP="00596952">
            <w:pPr>
              <w:pStyle w:val="TableStepHead"/>
            </w:pPr>
            <w:r w:rsidRPr="00964F36">
              <w:lastRenderedPageBreak/>
              <w:br w:type="page"/>
            </w:r>
            <w:r w:rsidR="00CB2729">
              <w:rPr>
                <w:rStyle w:val="TableHeadingChar"/>
              </w:rPr>
              <w:t xml:space="preserve">EXERCISE </w:t>
            </w:r>
            <w:r w:rsidR="00850044">
              <w:rPr>
                <w:rStyle w:val="TableHeadingChar"/>
              </w:rPr>
              <w:t>7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>PHP Output</w:t>
            </w:r>
          </w:p>
        </w:tc>
      </w:tr>
      <w:tr w:rsidR="000C6B1C" w:rsidRPr="00964F36" w14:paraId="3C344872" w14:textId="77777777" w:rsidTr="00364A40">
        <w:tc>
          <w:tcPr>
            <w:tcW w:w="450" w:type="dxa"/>
            <w:tcBorders>
              <w:bottom w:val="nil"/>
              <w:right w:val="nil"/>
            </w:tcBorders>
          </w:tcPr>
          <w:p w14:paraId="6F0C8FE9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4FF9C62B" w14:textId="00E72684" w:rsidR="00983FBE" w:rsidRPr="00964F36" w:rsidRDefault="00983FBE" w:rsidP="00184D5B">
            <w:pPr>
              <w:pStyle w:val="TableText"/>
            </w:pPr>
            <w:r w:rsidRPr="00964F36">
              <w:t xml:space="preserve">The last </w:t>
            </w:r>
            <w:r w:rsidR="001424B6" w:rsidRPr="00964F36">
              <w:t xml:space="preserve">exercise demonstrated some simple calculations, but the output of the numbers suffered, since many decimal places were showing. Continue working on the file from </w:t>
            </w:r>
            <w:r w:rsidR="00CB2729">
              <w:t xml:space="preserve">Exercise </w:t>
            </w:r>
            <w:r w:rsidR="00850044">
              <w:t>7</w:t>
            </w:r>
            <w:r w:rsidR="0069784E">
              <w:t>.</w:t>
            </w:r>
            <w:r w:rsidR="00184D5B">
              <w:t>4</w:t>
            </w:r>
            <w:r w:rsidR="001424B6" w:rsidRPr="00964F36">
              <w:t>.</w:t>
            </w:r>
          </w:p>
        </w:tc>
      </w:tr>
      <w:tr w:rsidR="008570EF" w:rsidRPr="00964F36" w14:paraId="717DF3D5" w14:textId="77777777" w:rsidTr="001C7707">
        <w:trPr>
          <w:trHeight w:val="138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CCC1BAD" w14:textId="77777777" w:rsidR="008570EF" w:rsidRPr="00964F36" w:rsidRDefault="008570EF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D4E82A7" w14:textId="77777777" w:rsidR="008570EF" w:rsidRPr="00964F36" w:rsidRDefault="001C7707" w:rsidP="00E2216C">
            <w:pPr>
              <w:pStyle w:val="TableText"/>
            </w:pPr>
            <w:r>
              <w:t>Replace the</w:t>
            </w:r>
            <w:r w:rsidR="008570EF" w:rsidRPr="00964F36">
              <w:t xml:space="preserve"> number </w:t>
            </w:r>
            <w:r>
              <w:t xml:space="preserve">of days, months, and years </w:t>
            </w:r>
            <w:r w:rsidR="008570EF" w:rsidRPr="00964F36">
              <w:t xml:space="preserve">using </w:t>
            </w:r>
            <w:r>
              <w:t xml:space="preserve">the </w:t>
            </w:r>
            <w:proofErr w:type="spellStart"/>
            <w:r w:rsidR="00DC2A42">
              <w:rPr>
                <w:rStyle w:val="CodeChar"/>
              </w:rPr>
              <w:t>number_</w:t>
            </w:r>
            <w:proofErr w:type="gramStart"/>
            <w:r w:rsidR="00DC2A42">
              <w:rPr>
                <w:rStyle w:val="CodeChar"/>
              </w:rPr>
              <w:t>format</w:t>
            </w:r>
            <w:proofErr w:type="spellEnd"/>
            <w:r w:rsidR="008570EF" w:rsidRPr="001C7707">
              <w:rPr>
                <w:rStyle w:val="CodeChar"/>
              </w:rPr>
              <w:t>(</w:t>
            </w:r>
            <w:proofErr w:type="gramEnd"/>
            <w:r w:rsidR="008570EF" w:rsidRPr="001C7707">
              <w:rPr>
                <w:rStyle w:val="CodeChar"/>
              </w:rPr>
              <w:t>)</w:t>
            </w:r>
            <w:r>
              <w:t xml:space="preserve"> function</w:t>
            </w:r>
            <w:r w:rsidR="008570EF" w:rsidRPr="00964F36">
              <w:t>.</w:t>
            </w:r>
            <w:r w:rsidRPr="00964F36">
              <w:t xml:space="preserve"> Consult </w:t>
            </w:r>
            <w:r w:rsidRPr="00964F36">
              <w:rPr>
                <w:rStyle w:val="MarginNote-URL"/>
              </w:rPr>
              <w:t>http://php.net/</w:t>
            </w:r>
            <w:r w:rsidRPr="001C7707">
              <w:rPr>
                <w:rStyle w:val="MarginNote-URL"/>
              </w:rPr>
              <w:t>number_format</w:t>
            </w:r>
            <w:r>
              <w:rPr>
                <w:rStyle w:val="MarginNote-URL"/>
              </w:rPr>
              <w:t xml:space="preserve"> </w:t>
            </w:r>
            <w:r w:rsidRPr="001C7707">
              <w:t>for more information.</w:t>
            </w:r>
          </w:p>
          <w:p w14:paraId="47F73375" w14:textId="7CA5EA6D" w:rsidR="008570EF" w:rsidRPr="00964F36" w:rsidRDefault="001C7707" w:rsidP="001C7707">
            <w:pPr>
              <w:pStyle w:val="TableText"/>
            </w:pPr>
            <w:r>
              <w:t>Number of second and d</w:t>
            </w:r>
            <w:r w:rsidR="008570EF" w:rsidRPr="00964F36">
              <w:t xml:space="preserve">ays should have no decimal places; months should have </w:t>
            </w:r>
            <w:r>
              <w:t>one</w:t>
            </w:r>
            <w:r w:rsidR="008570EF" w:rsidRPr="00964F36">
              <w:t xml:space="preserve"> and years </w:t>
            </w:r>
            <w:r>
              <w:t xml:space="preserve">two, as shown in </w:t>
            </w:r>
            <w:r w:rsidR="00CB2729">
              <w:t xml:space="preserve">Figure </w:t>
            </w:r>
            <w:r w:rsidR="00850044">
              <w:t>7</w:t>
            </w:r>
            <w:r>
              <w:t>.4</w:t>
            </w:r>
            <w:r w:rsidR="008570EF" w:rsidRPr="00964F36">
              <w:t>.</w:t>
            </w:r>
          </w:p>
        </w:tc>
      </w:tr>
    </w:tbl>
    <w:p w14:paraId="0800148A" w14:textId="77777777" w:rsidR="000E633A" w:rsidRPr="00964F36" w:rsidRDefault="001C7707" w:rsidP="000E633A">
      <w:pPr>
        <w:pStyle w:val="FigureImage"/>
      </w:pPr>
      <w:r>
        <w:rPr>
          <w:noProof/>
          <w:lang w:val="en-US"/>
        </w:rPr>
        <w:drawing>
          <wp:inline distT="0" distB="0" distL="0" distR="0" wp14:anchorId="24E2A0FC" wp14:editId="254696BA">
            <wp:extent cx="4632463" cy="246766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83" cy="246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0A3D0" w14:textId="16F263DD" w:rsidR="000E633A" w:rsidRPr="00964F36" w:rsidRDefault="00CB2729" w:rsidP="000E633A">
      <w:pPr>
        <w:pStyle w:val="Caption"/>
      </w:pPr>
      <w:r>
        <w:t xml:space="preserve">Figure </w:t>
      </w:r>
      <w:r w:rsidR="00850044">
        <w:t>7</w:t>
      </w:r>
      <w:r w:rsidR="00927290" w:rsidRPr="00964F36">
        <w:t>.</w:t>
      </w:r>
      <w:r w:rsidR="00817E23" w:rsidRPr="00964F36">
        <w:t>4</w:t>
      </w:r>
      <w:r w:rsidR="000E633A" w:rsidRPr="00964F36">
        <w:t xml:space="preserve"> – </w:t>
      </w:r>
      <w:r>
        <w:t xml:space="preserve">Exercise </w:t>
      </w:r>
      <w:r w:rsidR="00850044">
        <w:t>7</w:t>
      </w:r>
      <w:r w:rsidR="001C7707">
        <w:t>.4</w:t>
      </w:r>
      <w:r w:rsidR="00707015" w:rsidRPr="00964F36">
        <w:t xml:space="preserve"> complete.</w:t>
      </w:r>
    </w:p>
    <w:p w14:paraId="2D392673" w14:textId="77777777" w:rsidR="0036006F" w:rsidRPr="00964F36" w:rsidRDefault="0036006F" w:rsidP="0036006F">
      <w:pPr>
        <w:pStyle w:val="Heading2"/>
      </w:pPr>
      <w:r w:rsidRPr="00964F36">
        <w:t>Program Control</w:t>
      </w:r>
    </w:p>
    <w:p w14:paraId="0484D2FC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36006F" w:rsidRPr="00964F36" w14:paraId="46091634" w14:textId="77777777" w:rsidTr="0093409E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69ED2C7" w14:textId="1D3B8701" w:rsidR="0036006F" w:rsidRPr="00964F36" w:rsidRDefault="0036006F" w:rsidP="0093409E">
            <w:pPr>
              <w:pStyle w:val="TableStepHead"/>
            </w:pPr>
            <w:r w:rsidRPr="00964F36">
              <w:br w:type="page"/>
            </w:r>
            <w:r w:rsidR="00CB2729">
              <w:rPr>
                <w:rStyle w:val="TableHeadingChar"/>
              </w:rPr>
              <w:t xml:space="preserve">EXERCISE </w:t>
            </w:r>
            <w:r w:rsidR="00850044">
              <w:rPr>
                <w:rStyle w:val="TableHeadingChar"/>
              </w:rPr>
              <w:t>7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PHP Conditionals</w:t>
            </w:r>
          </w:p>
        </w:tc>
      </w:tr>
      <w:tr w:rsidR="0036006F" w:rsidRPr="00964F36" w14:paraId="1C871AF1" w14:textId="77777777" w:rsidTr="00B84973">
        <w:tc>
          <w:tcPr>
            <w:tcW w:w="450" w:type="dxa"/>
            <w:tcBorders>
              <w:bottom w:val="nil"/>
              <w:right w:val="nil"/>
            </w:tcBorders>
          </w:tcPr>
          <w:p w14:paraId="65A590BF" w14:textId="77777777" w:rsidR="0036006F" w:rsidRPr="00964F36" w:rsidRDefault="0036006F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BAED0A5" w14:textId="78EE4153" w:rsidR="0036006F" w:rsidRPr="00964F36" w:rsidRDefault="000944D9" w:rsidP="009A4567">
            <w:pPr>
              <w:pStyle w:val="TableText"/>
            </w:pPr>
            <w:r w:rsidRPr="00964F36">
              <w:t>This exercise will use conditionals to format a greeting differently depending on how long until the hard</w:t>
            </w:r>
            <w:r w:rsidR="00E51911">
              <w:t>-</w:t>
            </w:r>
            <w:r w:rsidRPr="00964F36">
              <w:t xml:space="preserve">coded birthday. </w:t>
            </w:r>
            <w:r w:rsidR="00417A33" w:rsidRPr="00964F36">
              <w:t xml:space="preserve"> </w:t>
            </w:r>
            <w:r w:rsidRPr="00964F36">
              <w:t xml:space="preserve"> This e</w:t>
            </w:r>
            <w:r w:rsidR="008961C6">
              <w:t xml:space="preserve">xercise builds </w:t>
            </w:r>
            <w:r w:rsidR="009A4567">
              <w:t xml:space="preserve">on your completed </w:t>
            </w:r>
            <w:r w:rsidR="00CB2729">
              <w:t xml:space="preserve">Exercise </w:t>
            </w:r>
            <w:r w:rsidR="00850044">
              <w:t>7</w:t>
            </w:r>
            <w:r w:rsidR="009A4567">
              <w:t xml:space="preserve">.3. </w:t>
            </w:r>
          </w:p>
        </w:tc>
      </w:tr>
      <w:tr w:rsidR="00D31A6B" w:rsidRPr="00964F36" w14:paraId="7D6F748C" w14:textId="77777777" w:rsidTr="009A4567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215098" w14:textId="77777777" w:rsidR="00D31A6B" w:rsidRPr="00964F36" w:rsidRDefault="00D31A6B" w:rsidP="00700F8D">
            <w:pPr>
              <w:pStyle w:val="TableNumber"/>
            </w:pPr>
            <w:r w:rsidRPr="00964F36">
              <w:t xml:space="preserve">2 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71D7DCF" w14:textId="0E51987C" w:rsidR="00D31A6B" w:rsidRDefault="009A4567" w:rsidP="00E2216C">
            <w:pPr>
              <w:pStyle w:val="TableText"/>
            </w:pPr>
            <w:r>
              <w:t xml:space="preserve">Modify the variable block in your </w:t>
            </w:r>
            <w:r w:rsidR="00CB2729">
              <w:t xml:space="preserve">Exercise </w:t>
            </w:r>
            <w:r w:rsidR="00850044">
              <w:t>7</w:t>
            </w:r>
            <w:r>
              <w:t>.3, to add the following conditional statement.</w:t>
            </w:r>
          </w:p>
          <w:p w14:paraId="51703694" w14:textId="77777777" w:rsidR="009A4567" w:rsidRDefault="009A4567" w:rsidP="009A4567">
            <w:pPr>
              <w:pStyle w:val="CodeAbove"/>
            </w:pPr>
            <w:r>
              <w:t xml:space="preserve">$era = "Post Renaissance"; </w:t>
            </w:r>
          </w:p>
          <w:p w14:paraId="58EAB770" w14:textId="77777777" w:rsidR="009A4567" w:rsidRDefault="009A4567" w:rsidP="009A4567">
            <w:pPr>
              <w:pStyle w:val="CodeBold"/>
            </w:pPr>
            <w:r>
              <w:t>if ($year &lt; 1530)</w:t>
            </w:r>
          </w:p>
          <w:p w14:paraId="3F8C1E34" w14:textId="77777777" w:rsidR="009A4567" w:rsidRPr="00964F36" w:rsidRDefault="009A4567" w:rsidP="009A4567">
            <w:pPr>
              <w:pStyle w:val="CodeBold"/>
            </w:pPr>
            <w:r>
              <w:t xml:space="preserve">   $era = "Renaissance";  </w:t>
            </w:r>
          </w:p>
        </w:tc>
      </w:tr>
      <w:tr w:rsidR="00D31A6B" w:rsidRPr="00964F36" w14:paraId="58A99CEC" w14:textId="77777777" w:rsidTr="00972877">
        <w:trPr>
          <w:trHeight w:val="16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7D71FE3" w14:textId="77777777" w:rsidR="00D31A6B" w:rsidRPr="00964F36" w:rsidRDefault="00D31A6B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2EF1936" w14:textId="77777777" w:rsidR="00D31A6B" w:rsidRDefault="00972877" w:rsidP="00972877">
            <w:pPr>
              <w:pStyle w:val="TableText"/>
            </w:pPr>
            <w:r>
              <w:t>Test in browser. Why didn’t the output change?</w:t>
            </w:r>
          </w:p>
          <w:p w14:paraId="39A70CFA" w14:textId="77777777" w:rsidR="00972877" w:rsidRPr="00964F36" w:rsidRDefault="00972877" w:rsidP="00972877">
            <w:pPr>
              <w:pStyle w:val="TableComment"/>
            </w:pPr>
            <w:r>
              <w:lastRenderedPageBreak/>
              <w:t>It didn’t change because the hard-coded year is not less than 1530.</w:t>
            </w:r>
          </w:p>
        </w:tc>
      </w:tr>
      <w:tr w:rsidR="003E6822" w:rsidRPr="00964F36" w14:paraId="2712D866" w14:textId="77777777" w:rsidTr="00972877">
        <w:trPr>
          <w:trHeight w:val="22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F5FC39" w14:textId="77777777" w:rsidR="003E6822" w:rsidRPr="00964F36" w:rsidRDefault="003E6822" w:rsidP="00700F8D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0DA0586" w14:textId="77777777" w:rsidR="003E6822" w:rsidRPr="00964F36" w:rsidRDefault="00972877" w:rsidP="00972877">
            <w:pPr>
              <w:pStyle w:val="TableText"/>
            </w:pPr>
            <w:r>
              <w:t xml:space="preserve">Change the value of the </w:t>
            </w:r>
            <w:r w:rsidRPr="00972877">
              <w:rPr>
                <w:rStyle w:val="CodeChar"/>
              </w:rPr>
              <w:t>$year</w:t>
            </w:r>
            <w:r>
              <w:t xml:space="preserve"> variable to 1520 and test. The era should now display as Renaissance.</w:t>
            </w:r>
          </w:p>
        </w:tc>
      </w:tr>
      <w:tr w:rsidR="00B84973" w:rsidRPr="00964F36" w14:paraId="1CC1E485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904780E" w14:textId="77777777" w:rsidR="00B84973" w:rsidRPr="00964F36" w:rsidRDefault="00B84973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B7E7100" w14:textId="77777777" w:rsidR="00B84973" w:rsidRPr="00964F36" w:rsidRDefault="00972877" w:rsidP="00E2216C">
            <w:pPr>
              <w:pStyle w:val="TableText"/>
            </w:pPr>
            <w:r>
              <w:t xml:space="preserve">Change the value of the </w:t>
            </w:r>
            <w:r w:rsidRPr="00972877">
              <w:rPr>
                <w:rStyle w:val="CodeChar"/>
              </w:rPr>
              <w:t>$year</w:t>
            </w:r>
            <w:r>
              <w:t xml:space="preserve"> variable to 1530 and test. Why did the era switch back to Post Renaissance?</w:t>
            </w:r>
          </w:p>
        </w:tc>
      </w:tr>
      <w:tr w:rsidR="00972877" w:rsidRPr="00964F36" w14:paraId="6DBAF0EB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5687BC9" w14:textId="77777777" w:rsidR="00972877" w:rsidRPr="00964F36" w:rsidRDefault="00972877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461B413" w14:textId="77777777" w:rsidR="00972877" w:rsidRDefault="00972877" w:rsidP="00E2216C">
            <w:pPr>
              <w:pStyle w:val="TableText"/>
            </w:pPr>
            <w:r>
              <w:t xml:space="preserve">Add the following, change the </w:t>
            </w:r>
            <w:r w:rsidRPr="00972877">
              <w:rPr>
                <w:rStyle w:val="CodeChar"/>
              </w:rPr>
              <w:t>$year</w:t>
            </w:r>
            <w:r>
              <w:t xml:space="preserve"> to 1630, and test.</w:t>
            </w:r>
          </w:p>
          <w:p w14:paraId="5345FF83" w14:textId="77777777" w:rsidR="00972877" w:rsidRDefault="00972877" w:rsidP="00972877">
            <w:pPr>
              <w:pStyle w:val="CodeAbove"/>
            </w:pPr>
            <w:r>
              <w:t xml:space="preserve">$era = "Post Renaissance"; </w:t>
            </w:r>
          </w:p>
          <w:p w14:paraId="3F6830C9" w14:textId="77777777" w:rsidR="00972877" w:rsidRDefault="00972877" w:rsidP="00972877">
            <w:pPr>
              <w:pStyle w:val="Code"/>
            </w:pPr>
            <w:r>
              <w:t>if ($year &lt; 1530)</w:t>
            </w:r>
          </w:p>
          <w:p w14:paraId="1B2473F3" w14:textId="77777777" w:rsidR="00972877" w:rsidRDefault="00972877" w:rsidP="00972877">
            <w:pPr>
              <w:pStyle w:val="Code"/>
            </w:pPr>
            <w:r>
              <w:t xml:space="preserve">   $era = "Renaissance";  </w:t>
            </w:r>
          </w:p>
          <w:p w14:paraId="6080FE74" w14:textId="77777777" w:rsidR="00972877" w:rsidRDefault="00972877" w:rsidP="00972877">
            <w:pPr>
              <w:pStyle w:val="CodeBold"/>
            </w:pPr>
            <w:r>
              <w:t xml:space="preserve">else </w:t>
            </w:r>
          </w:p>
          <w:p w14:paraId="4FAE856D" w14:textId="77777777" w:rsidR="00972877" w:rsidRDefault="003B1E6B" w:rsidP="00972877">
            <w:pPr>
              <w:pStyle w:val="CodeBold"/>
            </w:pPr>
            <w:r>
              <w:t xml:space="preserve">   </w:t>
            </w:r>
            <w:r w:rsidR="00972877">
              <w:t>$era = "Baroque";</w:t>
            </w:r>
          </w:p>
          <w:p w14:paraId="754185E7" w14:textId="77777777" w:rsidR="00972877" w:rsidRDefault="00972877" w:rsidP="00972877">
            <w:pPr>
              <w:pStyle w:val="TableComment"/>
            </w:pPr>
            <w:r>
              <w:t>Your page should now display Baroque as the era.</w:t>
            </w:r>
          </w:p>
        </w:tc>
      </w:tr>
      <w:tr w:rsidR="00972877" w:rsidRPr="00964F36" w14:paraId="5F07262C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7B946E8" w14:textId="77777777" w:rsidR="00972877" w:rsidRDefault="00972877" w:rsidP="00700F8D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9E1FC89" w14:textId="77777777" w:rsidR="003B1E6B" w:rsidRDefault="006B295C" w:rsidP="003B1E6B">
            <w:pPr>
              <w:pStyle w:val="TableText"/>
            </w:pPr>
            <w:r>
              <w:t xml:space="preserve">Make </w:t>
            </w:r>
            <w:r w:rsidR="003B1E6B">
              <w:t>the following change</w:t>
            </w:r>
            <w:r>
              <w:t>s</w:t>
            </w:r>
            <w:r w:rsidR="003B1E6B">
              <w:t xml:space="preserve"> and test.</w:t>
            </w:r>
          </w:p>
          <w:p w14:paraId="4DA1EDD5" w14:textId="77777777" w:rsidR="003B1E6B" w:rsidRDefault="003B1E6B" w:rsidP="003B1E6B">
            <w:pPr>
              <w:pStyle w:val="CodeAbove"/>
            </w:pPr>
            <w:r>
              <w:t xml:space="preserve">$era = "Post Renaissance"; </w:t>
            </w:r>
          </w:p>
          <w:p w14:paraId="582DEAF4" w14:textId="77777777" w:rsidR="003B1E6B" w:rsidRDefault="003B1E6B" w:rsidP="003B1E6B">
            <w:pPr>
              <w:pStyle w:val="Code"/>
            </w:pPr>
            <w:r>
              <w:t>if ($year &lt; 1530)</w:t>
            </w:r>
            <w:r w:rsidR="006B295C">
              <w:t xml:space="preserve"> </w:t>
            </w:r>
            <w:r w:rsidR="006B295C" w:rsidRPr="006B295C">
              <w:rPr>
                <w:rStyle w:val="CodeBoldChar"/>
              </w:rPr>
              <w:t>{</w:t>
            </w:r>
          </w:p>
          <w:p w14:paraId="749B8607" w14:textId="77777777" w:rsidR="003B1E6B" w:rsidRDefault="003B1E6B" w:rsidP="003B1E6B">
            <w:pPr>
              <w:pStyle w:val="Code"/>
            </w:pPr>
            <w:r>
              <w:t xml:space="preserve">   $era = "Renaissance";  </w:t>
            </w:r>
          </w:p>
          <w:p w14:paraId="0D71B042" w14:textId="77777777" w:rsidR="003B1E6B" w:rsidRDefault="006B295C" w:rsidP="006B295C">
            <w:pPr>
              <w:pStyle w:val="Code"/>
            </w:pPr>
            <w:r w:rsidRPr="006B295C">
              <w:rPr>
                <w:rStyle w:val="CodeBoldChar"/>
              </w:rPr>
              <w:t>}</w:t>
            </w:r>
            <w:r>
              <w:t xml:space="preserve"> </w:t>
            </w:r>
            <w:r w:rsidR="003B1E6B">
              <w:t xml:space="preserve">else </w:t>
            </w:r>
            <w:r w:rsidR="003B1E6B" w:rsidRPr="006B295C">
              <w:rPr>
                <w:rStyle w:val="CodeBoldChar"/>
              </w:rPr>
              <w:t>if ($year &gt; 1600)</w:t>
            </w:r>
            <w:r>
              <w:t xml:space="preserve"> </w:t>
            </w:r>
            <w:r w:rsidRPr="006B295C">
              <w:rPr>
                <w:rStyle w:val="CodeBoldChar"/>
              </w:rPr>
              <w:t>{</w:t>
            </w:r>
          </w:p>
          <w:p w14:paraId="5D83953D" w14:textId="77777777" w:rsidR="00972877" w:rsidRDefault="003B1E6B" w:rsidP="003B1E6B">
            <w:pPr>
              <w:pStyle w:val="Code"/>
            </w:pPr>
            <w:r>
              <w:t xml:space="preserve">    $era = "Baroque";</w:t>
            </w:r>
          </w:p>
          <w:p w14:paraId="1C012705" w14:textId="77777777" w:rsidR="006B295C" w:rsidRDefault="006B295C" w:rsidP="006B295C">
            <w:pPr>
              <w:pStyle w:val="CodeBold"/>
            </w:pPr>
            <w:r>
              <w:t>}</w:t>
            </w:r>
          </w:p>
          <w:p w14:paraId="7342A6D5" w14:textId="77777777" w:rsidR="006B295C" w:rsidRDefault="006B295C" w:rsidP="00A62C62">
            <w:pPr>
              <w:pStyle w:val="TableComment"/>
            </w:pPr>
            <w:r>
              <w:t xml:space="preserve">While this doesn’t change the output, the addition of </w:t>
            </w:r>
            <w:proofErr w:type="gramStart"/>
            <w:r>
              <w:t>{ }</w:t>
            </w:r>
            <w:proofErr w:type="gramEnd"/>
            <w:r>
              <w:t xml:space="preserve"> braces is necessary if our conditional block needs to have more than a single line of code. As well, notice that we can chain together a series of conditional tests.</w:t>
            </w:r>
          </w:p>
        </w:tc>
      </w:tr>
    </w:tbl>
    <w:p w14:paraId="30505C4C" w14:textId="77777777" w:rsidR="006B295C" w:rsidRDefault="006B295C">
      <w: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BE6F8D" w:rsidRPr="00964F36" w14:paraId="2B1346FF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F1A22F" w14:textId="77777777" w:rsidR="00BE6F8D" w:rsidRDefault="00BE6F8D" w:rsidP="00700F8D">
            <w:pPr>
              <w:pStyle w:val="TableNumber"/>
            </w:pPr>
            <w:r>
              <w:lastRenderedPageBreak/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1E79EFE" w14:textId="77777777" w:rsidR="00BE6F8D" w:rsidRDefault="00BE6F8D" w:rsidP="00BE6F8D">
            <w:pPr>
              <w:pStyle w:val="TableText"/>
            </w:pPr>
            <w:r>
              <w:t xml:space="preserve">Add the following, change the </w:t>
            </w:r>
            <w:r w:rsidRPr="00972877">
              <w:rPr>
                <w:rStyle w:val="CodeChar"/>
              </w:rPr>
              <w:t>$year</w:t>
            </w:r>
            <w:r>
              <w:t xml:space="preserve"> to 1200, and test.</w:t>
            </w:r>
            <w:r w:rsidR="006B295C">
              <w:t xml:space="preserve"> Why doesn’t the era display change?</w:t>
            </w:r>
          </w:p>
          <w:p w14:paraId="5DCB5FC5" w14:textId="77777777" w:rsidR="006B295C" w:rsidRDefault="006B295C" w:rsidP="006B295C">
            <w:pPr>
              <w:pStyle w:val="CodeAbove"/>
            </w:pPr>
            <w:r>
              <w:t xml:space="preserve">$era = "Post Renaissance";   </w:t>
            </w:r>
          </w:p>
          <w:p w14:paraId="5E25FF2D" w14:textId="77777777" w:rsidR="006B295C" w:rsidRDefault="006B295C" w:rsidP="006B295C">
            <w:pPr>
              <w:pStyle w:val="Code"/>
            </w:pPr>
            <w:r>
              <w:t>if ($year &lt; 1530) {</w:t>
            </w:r>
          </w:p>
          <w:p w14:paraId="72BB4FCA" w14:textId="77777777" w:rsidR="006B295C" w:rsidRDefault="006B295C" w:rsidP="006B295C">
            <w:pPr>
              <w:pStyle w:val="Code"/>
            </w:pPr>
            <w:r>
              <w:t xml:space="preserve">   $era = "Renaissance";  </w:t>
            </w:r>
          </w:p>
          <w:p w14:paraId="16F0EE8C" w14:textId="77777777" w:rsidR="006B295C" w:rsidRDefault="006B295C" w:rsidP="006B295C">
            <w:pPr>
              <w:pStyle w:val="Code"/>
            </w:pPr>
            <w:r>
              <w:t>} else if ($year &gt; 1600) {</w:t>
            </w:r>
          </w:p>
          <w:p w14:paraId="33FC3592" w14:textId="77777777" w:rsidR="006B295C" w:rsidRDefault="006B295C" w:rsidP="006B295C">
            <w:pPr>
              <w:pStyle w:val="Code"/>
            </w:pPr>
            <w:r>
              <w:t xml:space="preserve">    $era = "Baroque";</w:t>
            </w:r>
          </w:p>
          <w:p w14:paraId="6D9FEB2B" w14:textId="77777777" w:rsidR="006B295C" w:rsidRDefault="006B295C" w:rsidP="006B295C">
            <w:pPr>
              <w:pStyle w:val="CodeBold"/>
            </w:pPr>
            <w:r>
              <w:t>} else if ($year &lt; 1400) {</w:t>
            </w:r>
          </w:p>
          <w:p w14:paraId="2B0DB540" w14:textId="77777777" w:rsidR="006B295C" w:rsidRDefault="006B295C" w:rsidP="006B295C">
            <w:pPr>
              <w:pStyle w:val="CodeBold"/>
            </w:pPr>
            <w:r>
              <w:t xml:space="preserve">    $era = "International Gothic";   </w:t>
            </w:r>
          </w:p>
          <w:p w14:paraId="47EF2FFE" w14:textId="77777777" w:rsidR="00BE6F8D" w:rsidRDefault="006B295C" w:rsidP="006B295C">
            <w:pPr>
              <w:pStyle w:val="Code"/>
            </w:pPr>
            <w:r>
              <w:t>}</w:t>
            </w:r>
          </w:p>
          <w:p w14:paraId="3E10F1A6" w14:textId="77777777" w:rsidR="006B295C" w:rsidRDefault="006B295C" w:rsidP="006B295C">
            <w:pPr>
              <w:pStyle w:val="TableComment"/>
            </w:pPr>
            <w:r>
              <w:t xml:space="preserve">The reason is due to how program flow works within a series of conditionals. The number 1200 is indeed less than the number 1530, so the condition </w:t>
            </w:r>
            <w:r w:rsidRPr="006B295C">
              <w:rPr>
                <w:rStyle w:val="CodeChar"/>
              </w:rPr>
              <w:t>$year &lt; 1530</w:t>
            </w:r>
            <w:r>
              <w:t xml:space="preserve"> evaluates to true, and thus the era is set to Renaissance.</w:t>
            </w:r>
          </w:p>
        </w:tc>
      </w:tr>
      <w:tr w:rsidR="006B295C" w:rsidRPr="00964F36" w14:paraId="1608E6EC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D976860" w14:textId="77777777" w:rsidR="006B295C" w:rsidRDefault="006B295C" w:rsidP="00700F8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48BE624" w14:textId="77777777" w:rsidR="006B295C" w:rsidRDefault="006B295C" w:rsidP="00BE6F8D">
            <w:pPr>
              <w:pStyle w:val="TableText"/>
            </w:pPr>
            <w:r>
              <w:t>Fix the conditional so that it works properly for years less than 1400. Test it with the years 1200, 1450, 1550, and 1650.</w:t>
            </w:r>
          </w:p>
        </w:tc>
      </w:tr>
    </w:tbl>
    <w:p w14:paraId="6E8F982A" w14:textId="77777777" w:rsidR="0036006F" w:rsidRPr="00964F36" w:rsidRDefault="0036006F" w:rsidP="0036006F"/>
    <w:p w14:paraId="15CD7873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36006F" w:rsidRPr="00964F36" w14:paraId="3EDA1498" w14:textId="77777777" w:rsidTr="0093409E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6928A8E" w14:textId="01059D5C" w:rsidR="0036006F" w:rsidRPr="00964F36" w:rsidRDefault="0036006F" w:rsidP="00741AA5">
            <w:pPr>
              <w:pStyle w:val="TableStepHead"/>
            </w:pPr>
            <w:r w:rsidRPr="00964F36">
              <w:br w:type="page"/>
            </w:r>
            <w:r w:rsidR="00CB2729">
              <w:rPr>
                <w:rStyle w:val="TableHeadingChar"/>
              </w:rPr>
              <w:t xml:space="preserve">EXERCISE </w:t>
            </w:r>
            <w:r w:rsidR="00850044">
              <w:rPr>
                <w:rStyle w:val="TableHeadingChar"/>
              </w:rPr>
              <w:t>7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741AA5" w:rsidRPr="00964F36">
              <w:t>PHP Loops</w:t>
            </w:r>
          </w:p>
        </w:tc>
      </w:tr>
      <w:tr w:rsidR="0036006F" w:rsidRPr="00964F36" w14:paraId="36A4E600" w14:textId="77777777" w:rsidTr="0037590A">
        <w:tc>
          <w:tcPr>
            <w:tcW w:w="450" w:type="dxa"/>
            <w:tcBorders>
              <w:bottom w:val="nil"/>
              <w:right w:val="nil"/>
            </w:tcBorders>
          </w:tcPr>
          <w:p w14:paraId="4F54EF19" w14:textId="77777777" w:rsidR="0036006F" w:rsidRPr="00964F36" w:rsidRDefault="0036006F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86570CC" w14:textId="772B9E5D" w:rsidR="001B53A2" w:rsidRPr="00964F36" w:rsidRDefault="001B53A2" w:rsidP="000815D9">
            <w:pPr>
              <w:pStyle w:val="TableText"/>
            </w:pPr>
            <w:r w:rsidRPr="00964F36">
              <w:t xml:space="preserve">Loops in </w:t>
            </w:r>
            <w:r w:rsidR="00BE0CC5">
              <w:t>PHP</w:t>
            </w:r>
            <w:r w:rsidRPr="00964F36">
              <w:t xml:space="preserve"> lend themselves nicely to building lists and tables.</w:t>
            </w:r>
            <w:r w:rsidR="006C05E0">
              <w:t xml:space="preserve"> </w:t>
            </w:r>
            <w:r w:rsidRPr="00964F36">
              <w:t xml:space="preserve">Open </w:t>
            </w:r>
            <w:r w:rsidR="006C05E0">
              <w:t>and examine</w:t>
            </w:r>
            <w:r w:rsidRPr="00964F36">
              <w:t xml:space="preserve"> </w:t>
            </w:r>
            <w:r w:rsidR="000815D9">
              <w:rPr>
                <w:rStyle w:val="MarginNote-URL"/>
              </w:rPr>
              <w:t>lab0</w:t>
            </w:r>
            <w:r w:rsidR="00850044">
              <w:rPr>
                <w:rStyle w:val="MarginNote-URL"/>
              </w:rPr>
              <w:t>7</w:t>
            </w:r>
            <w:r w:rsidRPr="00964F36">
              <w:rPr>
                <w:rStyle w:val="MarginNote-URL"/>
              </w:rPr>
              <w:t>-exercise0</w:t>
            </w:r>
            <w:r w:rsidR="005D1D8B">
              <w:rPr>
                <w:rStyle w:val="MarginNote-URL"/>
              </w:rPr>
              <w:t>7</w:t>
            </w:r>
            <w:r w:rsidRPr="00964F36">
              <w:rPr>
                <w:rStyle w:val="MarginNote-URL"/>
              </w:rPr>
              <w:t>.php</w:t>
            </w:r>
            <w:r w:rsidRPr="00964F36">
              <w:rPr>
                <w:rStyle w:val="BodyMainChar"/>
              </w:rPr>
              <w:t xml:space="preserve">, </w:t>
            </w:r>
            <w:r w:rsidRPr="00964F36">
              <w:t>and see that it currently outputs a simple table with the days of the week for headers.</w:t>
            </w:r>
          </w:p>
        </w:tc>
      </w:tr>
      <w:tr w:rsidR="001B53A2" w:rsidRPr="00964F36" w14:paraId="0BE40D6F" w14:textId="77777777" w:rsidTr="0037590A">
        <w:trPr>
          <w:trHeight w:val="13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186810" w14:textId="77777777" w:rsidR="001B53A2" w:rsidRPr="00964F36" w:rsidRDefault="001B53A2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65D1464" w14:textId="77777777" w:rsidR="001B53A2" w:rsidRPr="00964F36" w:rsidRDefault="001B53A2" w:rsidP="00E2216C">
            <w:pPr>
              <w:pStyle w:val="TableText"/>
            </w:pPr>
            <w:r w:rsidRPr="00964F36">
              <w:t xml:space="preserve">Using the </w:t>
            </w:r>
            <w:proofErr w:type="gramStart"/>
            <w:r w:rsidRPr="006C05E0">
              <w:rPr>
                <w:rStyle w:val="CodeChar"/>
              </w:rPr>
              <w:t>date</w:t>
            </w:r>
            <w:r w:rsidR="006C05E0" w:rsidRPr="006C05E0">
              <w:rPr>
                <w:rStyle w:val="CodeChar"/>
              </w:rPr>
              <w:t>(</w:t>
            </w:r>
            <w:proofErr w:type="gramEnd"/>
            <w:r w:rsidR="006C05E0" w:rsidRPr="006C05E0">
              <w:rPr>
                <w:rStyle w:val="CodeChar"/>
              </w:rPr>
              <w:t>)</w:t>
            </w:r>
            <w:r w:rsidRPr="00964F36">
              <w:t xml:space="preserve"> function, determine the current month as a word</w:t>
            </w:r>
            <w:r w:rsidR="006C05E0">
              <w:t xml:space="preserve"> (e.g., February)</w:t>
            </w:r>
            <w:r w:rsidRPr="00964F36">
              <w:t xml:space="preserve">. Weave that variable into the HTML above the table </w:t>
            </w:r>
            <w:r w:rsidR="00A65D59" w:rsidRPr="00964F36">
              <w:t xml:space="preserve">(maybe with an extra </w:t>
            </w:r>
            <w:proofErr w:type="spellStart"/>
            <w:r w:rsidR="00A65D59" w:rsidRPr="006C05E0">
              <w:rPr>
                <w:rStyle w:val="CodeChar"/>
              </w:rPr>
              <w:t>colspan</w:t>
            </w:r>
            <w:proofErr w:type="spellEnd"/>
            <w:r w:rsidR="00A65D59" w:rsidRPr="00964F36">
              <w:t xml:space="preserve"> row)</w:t>
            </w:r>
          </w:p>
        </w:tc>
      </w:tr>
      <w:tr w:rsidR="001B53A2" w:rsidRPr="00964F36" w14:paraId="59995BBF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6E40B47" w14:textId="77777777" w:rsidR="001B53A2" w:rsidRPr="00964F36" w:rsidRDefault="001B53A2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5918639" w14:textId="77777777" w:rsidR="00A65D59" w:rsidRPr="00964F36" w:rsidRDefault="001B53A2" w:rsidP="00E2216C">
            <w:pPr>
              <w:pStyle w:val="TableText"/>
            </w:pPr>
            <w:r w:rsidRPr="00964F36">
              <w:t xml:space="preserve">Your first attempt at building a calendar will be by </w:t>
            </w:r>
            <w:r w:rsidR="00A65D59" w:rsidRPr="00964F36">
              <w:t xml:space="preserve">looping through all 31 days and outputting each in a </w:t>
            </w:r>
            <w:r w:rsidR="00A65D59" w:rsidRPr="006C05E0">
              <w:rPr>
                <w:rStyle w:val="CodeChar"/>
              </w:rPr>
              <w:t>&lt;td&gt;</w:t>
            </w:r>
            <w:r w:rsidR="00A65D59" w:rsidRPr="00964F36">
              <w:t xml:space="preserve"> cell. Every 7 days, we will add a new row to the table.</w:t>
            </w:r>
            <w:r w:rsidR="006C05E0">
              <w:t xml:space="preserve"> Notice the use of the mod or % operator.</w:t>
            </w:r>
          </w:p>
          <w:p w14:paraId="2AD713F9" w14:textId="77777777" w:rsidR="0066671A" w:rsidRPr="00964F36" w:rsidRDefault="006C05E0" w:rsidP="006C05E0">
            <w:pPr>
              <w:pStyle w:val="CodeAbove"/>
            </w:pPr>
            <w:r>
              <w:t>w</w:t>
            </w:r>
            <w:r w:rsidR="0066671A" w:rsidRPr="00964F36">
              <w:t>hile</w:t>
            </w:r>
            <w:r>
              <w:t xml:space="preserve"> </w:t>
            </w:r>
            <w:r w:rsidR="0066671A" w:rsidRPr="00964F36">
              <w:t>($day&lt;=31)</w:t>
            </w:r>
            <w:r>
              <w:t xml:space="preserve"> </w:t>
            </w:r>
            <w:r w:rsidR="0066671A" w:rsidRPr="00964F36">
              <w:t>{</w:t>
            </w:r>
          </w:p>
          <w:p w14:paraId="1825F414" w14:textId="77777777" w:rsidR="0066671A" w:rsidRPr="00964F36" w:rsidRDefault="0037590A" w:rsidP="006C05E0">
            <w:pPr>
              <w:pStyle w:val="CodeComment"/>
            </w:pPr>
            <w:r w:rsidRPr="00964F36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011135F" wp14:editId="4A20E706">
                  <wp:simplePos x="0" y="0"/>
                  <wp:positionH relativeFrom="column">
                    <wp:posOffset>2859405</wp:posOffset>
                  </wp:positionH>
                  <wp:positionV relativeFrom="paragraph">
                    <wp:posOffset>52070</wp:posOffset>
                  </wp:positionV>
                  <wp:extent cx="1588135" cy="1176020"/>
                  <wp:effectExtent l="0" t="0" r="0" b="5080"/>
                  <wp:wrapTight wrapText="bothSides">
                    <wp:wrapPolygon edited="0">
                      <wp:start x="0" y="0"/>
                      <wp:lineTo x="0" y="21343"/>
                      <wp:lineTo x="21246" y="21343"/>
                      <wp:lineTo x="2124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19 at 10.53.18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C05E0">
              <w:t xml:space="preserve">   </w:t>
            </w:r>
            <w:r w:rsidR="0066671A" w:rsidRPr="00964F36">
              <w:t>//when we need a new row go ahead.</w:t>
            </w:r>
          </w:p>
          <w:p w14:paraId="031154B9" w14:textId="77777777" w:rsidR="0066671A" w:rsidRPr="00964F36" w:rsidRDefault="006C05E0" w:rsidP="0047423A">
            <w:pPr>
              <w:pStyle w:val="Code"/>
            </w:pPr>
            <w:r>
              <w:t xml:space="preserve">   i</w:t>
            </w:r>
            <w:r w:rsidR="0066671A" w:rsidRPr="00964F36">
              <w:t>f</w:t>
            </w:r>
            <w:r>
              <w:t xml:space="preserve"> </w:t>
            </w:r>
            <w:r w:rsidR="0066671A" w:rsidRPr="00964F36">
              <w:t>($day%7==0)</w:t>
            </w:r>
            <w:r>
              <w:t xml:space="preserve"> </w:t>
            </w:r>
            <w:r w:rsidR="0066671A" w:rsidRPr="00964F36">
              <w:t>{</w:t>
            </w:r>
          </w:p>
          <w:p w14:paraId="4AEBEC30" w14:textId="77777777" w:rsidR="0066671A" w:rsidRPr="00964F36" w:rsidRDefault="0066671A" w:rsidP="0047423A">
            <w:pPr>
              <w:pStyle w:val="Code"/>
            </w:pPr>
            <w:r w:rsidRPr="00964F36">
              <w:t xml:space="preserve">     </w:t>
            </w:r>
            <w:r w:rsidR="006C05E0">
              <w:t xml:space="preserve"> </w:t>
            </w:r>
            <w:r w:rsidRPr="00964F36">
              <w:t>echo "&lt;/</w:t>
            </w:r>
            <w:proofErr w:type="spellStart"/>
            <w:r w:rsidRPr="00964F36">
              <w:t>tr</w:t>
            </w:r>
            <w:proofErr w:type="spellEnd"/>
            <w:r w:rsidRPr="00964F36">
              <w:t>&gt;&lt;</w:t>
            </w:r>
            <w:proofErr w:type="spellStart"/>
            <w:r w:rsidRPr="00964F36">
              <w:t>tr</w:t>
            </w:r>
            <w:proofErr w:type="spellEnd"/>
            <w:r w:rsidRPr="00964F36">
              <w:t>&gt;";</w:t>
            </w:r>
          </w:p>
          <w:p w14:paraId="57D0C302" w14:textId="77777777" w:rsidR="0066671A" w:rsidRPr="00964F36" w:rsidRDefault="006C05E0" w:rsidP="0047423A">
            <w:pPr>
              <w:pStyle w:val="Code"/>
            </w:pPr>
            <w:r>
              <w:t xml:space="preserve">   </w:t>
            </w:r>
            <w:r w:rsidR="0066671A" w:rsidRPr="00964F36">
              <w:t>}</w:t>
            </w:r>
          </w:p>
          <w:p w14:paraId="7ED5FED6" w14:textId="77777777" w:rsidR="0066671A" w:rsidRPr="00964F36" w:rsidRDefault="0066671A" w:rsidP="0047423A">
            <w:pPr>
              <w:pStyle w:val="Code"/>
            </w:pPr>
            <w:r w:rsidRPr="00964F36">
              <w:t xml:space="preserve">   echo "&lt;td&gt;</w:t>
            </w:r>
            <w:proofErr w:type="gramStart"/>
            <w:r w:rsidR="0047423A" w:rsidRPr="00964F36">
              <w:t>".(</w:t>
            </w:r>
            <w:proofErr w:type="gramEnd"/>
            <w:r w:rsidRPr="00964F36">
              <w:t>$day</w:t>
            </w:r>
            <w:r w:rsidR="0047423A" w:rsidRPr="00964F36">
              <w:t>+1)."</w:t>
            </w:r>
            <w:r w:rsidRPr="00964F36">
              <w:t>&lt;/td&gt;";</w:t>
            </w:r>
          </w:p>
          <w:p w14:paraId="729E5325" w14:textId="77777777" w:rsidR="0066671A" w:rsidRPr="00964F36" w:rsidRDefault="0066671A" w:rsidP="0047423A">
            <w:pPr>
              <w:pStyle w:val="Code"/>
            </w:pPr>
            <w:r w:rsidRPr="00964F36">
              <w:t xml:space="preserve">   $day++;</w:t>
            </w:r>
          </w:p>
          <w:p w14:paraId="3EE8B8F0" w14:textId="77777777" w:rsidR="001B53A2" w:rsidRPr="00964F36" w:rsidRDefault="0066671A" w:rsidP="0047423A">
            <w:pPr>
              <w:pStyle w:val="Code"/>
            </w:pPr>
            <w:r w:rsidRPr="00964F36">
              <w:t>}</w:t>
            </w:r>
          </w:p>
          <w:p w14:paraId="010BAAD4" w14:textId="77777777" w:rsidR="0066671A" w:rsidRPr="00964F36" w:rsidRDefault="0066671A" w:rsidP="00E2216C">
            <w:pPr>
              <w:pStyle w:val="TableText"/>
            </w:pPr>
            <w:r w:rsidRPr="00964F36">
              <w:t xml:space="preserve">You should see output similar to </w:t>
            </w:r>
          </w:p>
          <w:p w14:paraId="37A5401D" w14:textId="77777777" w:rsidR="0047423A" w:rsidRPr="00964F36" w:rsidRDefault="0047423A" w:rsidP="0047423A">
            <w:pPr>
              <w:pStyle w:val="FigureImage"/>
            </w:pPr>
          </w:p>
        </w:tc>
      </w:tr>
      <w:tr w:rsidR="001B53A2" w:rsidRPr="00964F36" w14:paraId="267D2CA9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B619111" w14:textId="77777777" w:rsidR="001B53A2" w:rsidRPr="00964F36" w:rsidRDefault="001B53A2" w:rsidP="00700F8D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9071B7C" w14:textId="77777777" w:rsidR="001B53A2" w:rsidRPr="00964F36" w:rsidRDefault="0047423A" w:rsidP="00E2216C">
            <w:pPr>
              <w:pStyle w:val="TableText"/>
            </w:pPr>
            <w:r w:rsidRPr="00964F36">
              <w:t>Since most months don't start on Sunday, and they don't all have 31 days we will now improve our loop to account for those things.</w:t>
            </w:r>
          </w:p>
          <w:p w14:paraId="40B62383" w14:textId="77777777" w:rsidR="0047423A" w:rsidRPr="00964F36" w:rsidRDefault="0047423A" w:rsidP="00E2216C">
            <w:pPr>
              <w:pStyle w:val="TableText"/>
            </w:pPr>
            <w:r w:rsidRPr="00964F36">
              <w:t>Firstly, determine how many days are in the month, and change our loop to loop only that many times.</w:t>
            </w:r>
            <w:r w:rsidR="005616A8" w:rsidRPr="00964F36">
              <w:t xml:space="preserve"> Hint: Change the constant 31, to a value determined by the date function.</w:t>
            </w:r>
          </w:p>
        </w:tc>
      </w:tr>
    </w:tbl>
    <w:p w14:paraId="2B272198" w14:textId="77777777" w:rsidR="00E7571A" w:rsidRDefault="00E7571A">
      <w: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1B53A2" w:rsidRPr="00964F36" w14:paraId="4BA12D3F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74081AA" w14:textId="77777777" w:rsidR="001B53A2" w:rsidRPr="00964F36" w:rsidRDefault="001B53A2" w:rsidP="00700F8D">
            <w:pPr>
              <w:pStyle w:val="TableNumber"/>
            </w:pPr>
            <w:r w:rsidRPr="00964F36">
              <w:lastRenderedPageBreak/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0BB0823" w14:textId="77777777" w:rsidR="001B53A2" w:rsidRPr="00964F36" w:rsidRDefault="005616A8" w:rsidP="00E2216C">
            <w:pPr>
              <w:pStyle w:val="TableText"/>
            </w:pPr>
            <w:r w:rsidRPr="00964F36">
              <w:t>Determine which day of the week the 1</w:t>
            </w:r>
            <w:r w:rsidRPr="00964F36">
              <w:rPr>
                <w:vertAlign w:val="superscript"/>
              </w:rPr>
              <w:t>st</w:t>
            </w:r>
            <w:r w:rsidRPr="00964F36">
              <w:t xml:space="preserve"> is as follows:</w:t>
            </w:r>
          </w:p>
          <w:p w14:paraId="4233F517" w14:textId="77777777" w:rsidR="005616A8" w:rsidRPr="00964F36" w:rsidRDefault="005616A8" w:rsidP="006C05E0">
            <w:pPr>
              <w:pStyle w:val="CodeMiddle"/>
            </w:pPr>
            <w:r w:rsidRPr="00964F36">
              <w:t>$</w:t>
            </w:r>
            <w:proofErr w:type="spellStart"/>
            <w:r w:rsidRPr="00964F36">
              <w:t>dayOne</w:t>
            </w:r>
            <w:proofErr w:type="spellEnd"/>
            <w:r w:rsidRPr="00964F36">
              <w:t xml:space="preserve"> = date("w</w:t>
            </w:r>
            <w:proofErr w:type="gramStart"/>
            <w:r w:rsidRPr="00964F36">
              <w:t>",</w:t>
            </w:r>
            <w:proofErr w:type="spellStart"/>
            <w:r w:rsidRPr="00964F36">
              <w:t>mktime</w:t>
            </w:r>
            <w:proofErr w:type="spellEnd"/>
            <w:proofErr w:type="gramEnd"/>
            <w:r w:rsidRPr="00964F36">
              <w:t>(0,0,0,date("n"),1, date("Y")));</w:t>
            </w:r>
          </w:p>
          <w:p w14:paraId="5E4E4D0B" w14:textId="77777777" w:rsidR="005616A8" w:rsidRPr="00964F36" w:rsidRDefault="005616A8" w:rsidP="00E2216C">
            <w:pPr>
              <w:pStyle w:val="TableText"/>
            </w:pPr>
            <w:r w:rsidRPr="00964F36">
              <w:t>The value, 0-6 tells us if the first was Sunday (0) through Saturday (6).</w:t>
            </w:r>
          </w:p>
          <w:p w14:paraId="7CEE8917" w14:textId="18C54EF8" w:rsidR="005616A8" w:rsidRPr="00964F36" w:rsidRDefault="005616A8" w:rsidP="00E2216C">
            <w:pPr>
              <w:pStyle w:val="TableText"/>
            </w:pPr>
            <w:r w:rsidRPr="00964F36">
              <w:t xml:space="preserve">Add a flag to our earlier loop so that the first time through we print </w:t>
            </w:r>
            <w:r w:rsidR="009714D2" w:rsidRPr="00964F36">
              <w:t>empty cells</w:t>
            </w:r>
            <w:r w:rsidR="00E2216C" w:rsidRPr="00964F36">
              <w:t xml:space="preserve"> </w:t>
            </w:r>
            <w:r w:rsidR="009714D2" w:rsidRPr="00964F36">
              <w:t>(</w:t>
            </w:r>
            <w:r w:rsidR="009714D2" w:rsidRPr="006C05E0">
              <w:rPr>
                <w:rStyle w:val="CodeChar"/>
              </w:rPr>
              <w:t>&lt;td&gt;&lt;/td&gt;</w:t>
            </w:r>
            <w:r w:rsidR="009714D2" w:rsidRPr="00964F36">
              <w:t>)</w:t>
            </w:r>
            <w:r w:rsidRPr="00964F36">
              <w:t xml:space="preserve"> until </w:t>
            </w:r>
            <w:r w:rsidR="009714D2" w:rsidRPr="00964F36">
              <w:t xml:space="preserve">we reach the first day of the month. Your output table should look like that in </w:t>
            </w:r>
            <w:r w:rsidR="00CB2729">
              <w:t xml:space="preserve">Figure </w:t>
            </w:r>
            <w:r w:rsidR="00850044">
              <w:t>7</w:t>
            </w:r>
            <w:r w:rsidR="009706EE" w:rsidRPr="00964F36">
              <w:t>.</w:t>
            </w:r>
            <w:r w:rsidR="00817E23" w:rsidRPr="00964F36">
              <w:t>5</w:t>
            </w:r>
          </w:p>
          <w:p w14:paraId="660E3F59" w14:textId="77777777" w:rsidR="005616A8" w:rsidRPr="00964F36" w:rsidRDefault="00E2216C" w:rsidP="00E2216C">
            <w:pPr>
              <w:pStyle w:val="TableText"/>
            </w:pPr>
            <w:r w:rsidRPr="00964F36">
              <w:t xml:space="preserve">Note: You may need to change some logic in your loop </w:t>
            </w:r>
          </w:p>
        </w:tc>
      </w:tr>
    </w:tbl>
    <w:p w14:paraId="0151A3A8" w14:textId="77777777" w:rsidR="0036006F" w:rsidRPr="00964F36" w:rsidRDefault="009714D2" w:rsidP="0036006F">
      <w:pPr>
        <w:pStyle w:val="FigureImage"/>
      </w:pPr>
      <w:r w:rsidRPr="00964F36">
        <w:rPr>
          <w:noProof/>
          <w:lang w:val="en-US"/>
        </w:rPr>
        <w:drawing>
          <wp:inline distT="0" distB="0" distL="0" distR="0" wp14:anchorId="6B4B9DE7" wp14:editId="4EF5A71F">
            <wp:extent cx="2574507" cy="189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9 at 11.13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07" cy="18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85F" w14:textId="6F113128" w:rsidR="0036006F" w:rsidRPr="00964F36" w:rsidRDefault="00CB2729" w:rsidP="0036006F">
      <w:pPr>
        <w:pStyle w:val="Caption"/>
      </w:pPr>
      <w:r>
        <w:t xml:space="preserve">Figure </w:t>
      </w:r>
      <w:r w:rsidR="00850044">
        <w:t>7</w:t>
      </w:r>
      <w:r w:rsidR="00927290" w:rsidRPr="00964F36">
        <w:t>.</w:t>
      </w:r>
      <w:r w:rsidR="00817E23" w:rsidRPr="00964F36">
        <w:t>5</w:t>
      </w:r>
      <w:r w:rsidR="0036006F" w:rsidRPr="00964F36">
        <w:t xml:space="preserve"> – </w:t>
      </w:r>
      <w:r w:rsidR="00DC2A42">
        <w:t xml:space="preserve">Completed </w:t>
      </w:r>
      <w:r>
        <w:t xml:space="preserve">Exercise </w:t>
      </w:r>
      <w:r w:rsidR="00850044">
        <w:t>7</w:t>
      </w:r>
      <w:r w:rsidR="0036006F" w:rsidRPr="00964F36">
        <w:t>.</w:t>
      </w:r>
      <w:r w:rsidR="00DC2A42">
        <w:t>7</w:t>
      </w:r>
    </w:p>
    <w:p w14:paraId="004E0207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741AA5" w:rsidRPr="00964F36" w14:paraId="4C333454" w14:textId="77777777" w:rsidTr="001B53A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BB07988" w14:textId="32FD7042" w:rsidR="00741AA5" w:rsidRPr="00964F36" w:rsidRDefault="00741AA5" w:rsidP="00741AA5">
            <w:pPr>
              <w:pStyle w:val="TableStepHead"/>
            </w:pPr>
            <w:r w:rsidRPr="00964F36">
              <w:br w:type="page"/>
            </w:r>
            <w:r w:rsidR="00CB2729">
              <w:rPr>
                <w:rStyle w:val="TableHeadingChar"/>
              </w:rPr>
              <w:t xml:space="preserve">EXERCISE </w:t>
            </w:r>
            <w:r w:rsidR="00850044">
              <w:rPr>
                <w:rStyle w:val="TableHeadingChar"/>
              </w:rPr>
              <w:t>7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Writing Functions</w:t>
            </w:r>
          </w:p>
        </w:tc>
      </w:tr>
      <w:tr w:rsidR="00741AA5" w:rsidRPr="00964F36" w14:paraId="29163CF8" w14:textId="77777777" w:rsidTr="007A408A">
        <w:tc>
          <w:tcPr>
            <w:tcW w:w="450" w:type="dxa"/>
            <w:tcBorders>
              <w:bottom w:val="nil"/>
              <w:right w:val="nil"/>
            </w:tcBorders>
          </w:tcPr>
          <w:p w14:paraId="636B69DB" w14:textId="77777777" w:rsidR="00741AA5" w:rsidRPr="00964F36" w:rsidRDefault="00741AA5" w:rsidP="001B53A2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AC8F39E" w14:textId="77777777" w:rsidR="00741AA5" w:rsidRPr="00964F36" w:rsidRDefault="00924FDF" w:rsidP="00E2216C">
            <w:pPr>
              <w:pStyle w:val="TableText"/>
            </w:pPr>
            <w:r w:rsidRPr="00964F36">
              <w:t>Functions allow us to group code into modules that can be reused.</w:t>
            </w:r>
          </w:p>
          <w:p w14:paraId="7A36ADF1" w14:textId="77777777" w:rsidR="00924FDF" w:rsidRPr="00964F36" w:rsidRDefault="00924FDF" w:rsidP="00E2216C">
            <w:pPr>
              <w:pStyle w:val="TableText"/>
            </w:pPr>
            <w:r w:rsidRPr="00964F36">
              <w:t>In this case we will write a function that converts between various kitche</w:t>
            </w:r>
            <w:r w:rsidR="00DC2A42">
              <w:t xml:space="preserve">n units (cups, teaspoons, </w:t>
            </w:r>
            <w:proofErr w:type="spellStart"/>
            <w:r w:rsidR="00DC2A42">
              <w:t>etc</w:t>
            </w:r>
            <w:proofErr w:type="spellEnd"/>
            <w:r w:rsidR="00DC2A42">
              <w:t>)</w:t>
            </w:r>
            <w:r w:rsidRPr="00964F36">
              <w:t>.</w:t>
            </w:r>
          </w:p>
          <w:p w14:paraId="1EBBE393" w14:textId="057D7B5F" w:rsidR="00924FDF" w:rsidRPr="00964F36" w:rsidRDefault="00924FDF" w:rsidP="000815D9">
            <w:pPr>
              <w:pStyle w:val="TableText"/>
            </w:pPr>
            <w:r w:rsidRPr="00964F36">
              <w:t xml:space="preserve">Begin by opening </w:t>
            </w:r>
            <w:r w:rsidR="000815D9">
              <w:rPr>
                <w:rStyle w:val="MarginNote-URL"/>
              </w:rPr>
              <w:t>lab0</w:t>
            </w:r>
            <w:r w:rsidR="00850044">
              <w:rPr>
                <w:rStyle w:val="MarginNote-URL"/>
              </w:rPr>
              <w:t>7</w:t>
            </w:r>
            <w:r w:rsidR="005D1D8B">
              <w:rPr>
                <w:rStyle w:val="MarginNote-URL"/>
              </w:rPr>
              <w:t>-exercise08</w:t>
            </w:r>
            <w:r w:rsidRPr="00964F36">
              <w:rPr>
                <w:rStyle w:val="MarginNote-URL"/>
              </w:rPr>
              <w:t xml:space="preserve">.php </w:t>
            </w:r>
          </w:p>
        </w:tc>
      </w:tr>
      <w:tr w:rsidR="00F871A0" w:rsidRPr="00964F36" w14:paraId="16960C76" w14:textId="77777777" w:rsidTr="007A408A">
        <w:trPr>
          <w:trHeight w:val="44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52DC345" w14:textId="77777777" w:rsidR="00F871A0" w:rsidRPr="00964F36" w:rsidRDefault="00F871A0" w:rsidP="001B53A2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A90B5A" w14:textId="77777777" w:rsidR="00F871A0" w:rsidRPr="00964F36" w:rsidRDefault="00F871A0" w:rsidP="00E2216C">
            <w:pPr>
              <w:pStyle w:val="TableText"/>
            </w:pPr>
            <w:r w:rsidRPr="00964F36">
              <w:t xml:space="preserve">Inside the </w:t>
            </w:r>
            <w:r w:rsidR="00DC2A42" w:rsidRPr="00964F36">
              <w:t>empty</w:t>
            </w:r>
            <w:r w:rsidRPr="00964F36">
              <w:t xml:space="preserve"> </w:t>
            </w:r>
            <w:proofErr w:type="gramStart"/>
            <w:r w:rsidRPr="00DC2A42">
              <w:rPr>
                <w:rStyle w:val="CodeChar"/>
              </w:rPr>
              <w:t>&lt;?</w:t>
            </w:r>
            <w:proofErr w:type="spellStart"/>
            <w:r w:rsidRPr="00DC2A42">
              <w:rPr>
                <w:rStyle w:val="CodeChar"/>
              </w:rPr>
              <w:t>php</w:t>
            </w:r>
            <w:proofErr w:type="spellEnd"/>
            <w:proofErr w:type="gramEnd"/>
            <w:r w:rsidRPr="00DC2A42">
              <w:rPr>
                <w:rStyle w:val="CodeChar"/>
              </w:rPr>
              <w:t xml:space="preserve"> ?&gt;</w:t>
            </w:r>
            <w:r w:rsidRPr="00964F36">
              <w:t xml:space="preserve"> tags</w:t>
            </w:r>
            <w:r w:rsidR="00DC2A42">
              <w:t xml:space="preserve"> define a function named </w:t>
            </w:r>
            <w:proofErr w:type="spellStart"/>
            <w:r w:rsidR="00DC2A42" w:rsidRPr="00DC2A42">
              <w:rPr>
                <w:rStyle w:val="CodeChar"/>
              </w:rPr>
              <w:t>convert</w:t>
            </w:r>
            <w:r w:rsidRPr="00DC2A42">
              <w:rPr>
                <w:rStyle w:val="CodeChar"/>
              </w:rPr>
              <w:t>Units</w:t>
            </w:r>
            <w:proofErr w:type="spellEnd"/>
            <w:r w:rsidR="00DC2A42" w:rsidRPr="00DC2A42">
              <w:rPr>
                <w:rStyle w:val="CodeChar"/>
              </w:rPr>
              <w:t>()</w:t>
            </w:r>
            <w:r w:rsidRPr="00964F36">
              <w:t xml:space="preserve"> that takes 3 parameters. To begin make the function look like:</w:t>
            </w:r>
          </w:p>
          <w:p w14:paraId="0B255B02" w14:textId="77777777" w:rsidR="00F871A0" w:rsidRPr="00964F36" w:rsidRDefault="00F871A0" w:rsidP="00DC2A42">
            <w:pPr>
              <w:pStyle w:val="CodeAbove"/>
            </w:pPr>
            <w:r w:rsidRPr="00964F36">
              <w:t xml:space="preserve">function </w:t>
            </w:r>
            <w:proofErr w:type="spellStart"/>
            <w:proofErr w:type="gramStart"/>
            <w:r w:rsidRPr="00964F36">
              <w:t>convertUnits</w:t>
            </w:r>
            <w:proofErr w:type="spellEnd"/>
            <w:r w:rsidRPr="00964F36">
              <w:t>(</w:t>
            </w:r>
            <w:proofErr w:type="gramEnd"/>
            <w:r w:rsidRPr="00964F36">
              <w:t>$</w:t>
            </w:r>
            <w:proofErr w:type="spellStart"/>
            <w:r w:rsidRPr="00964F36">
              <w:t>startVal</w:t>
            </w:r>
            <w:proofErr w:type="spellEnd"/>
            <w:r w:rsidRPr="00964F36">
              <w:t>, $</w:t>
            </w:r>
            <w:proofErr w:type="spellStart"/>
            <w:r w:rsidRPr="00964F36">
              <w:t>startUnits</w:t>
            </w:r>
            <w:proofErr w:type="spellEnd"/>
            <w:r w:rsidRPr="00964F36">
              <w:t>, $</w:t>
            </w:r>
            <w:proofErr w:type="spellStart"/>
            <w:r w:rsidRPr="00964F36">
              <w:t>endUnits</w:t>
            </w:r>
            <w:proofErr w:type="spellEnd"/>
            <w:r w:rsidRPr="00964F36">
              <w:t>)</w:t>
            </w:r>
            <w:r w:rsidR="00DC2A42">
              <w:t xml:space="preserve"> </w:t>
            </w:r>
            <w:r w:rsidRPr="00964F36">
              <w:t>{</w:t>
            </w:r>
            <w:r w:rsidRPr="00964F36">
              <w:br/>
              <w:t xml:space="preserve">   return "???";</w:t>
            </w:r>
          </w:p>
          <w:p w14:paraId="33211100" w14:textId="77777777" w:rsidR="00F871A0" w:rsidRPr="00964F36" w:rsidRDefault="00F871A0" w:rsidP="00F871A0">
            <w:pPr>
              <w:pStyle w:val="Code"/>
            </w:pPr>
            <w:r w:rsidRPr="00964F36">
              <w:t>}</w:t>
            </w:r>
          </w:p>
        </w:tc>
      </w:tr>
      <w:tr w:rsidR="00F871A0" w:rsidRPr="00964F36" w14:paraId="4BC1A3D8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68CE15" w14:textId="77777777" w:rsidR="00F871A0" w:rsidRPr="00964F36" w:rsidRDefault="00F871A0" w:rsidP="001B53A2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0B6AC7B" w14:textId="77777777" w:rsidR="00F871A0" w:rsidRPr="00964F36" w:rsidRDefault="00F871A0" w:rsidP="00E2216C">
            <w:pPr>
              <w:pStyle w:val="TableText"/>
            </w:pPr>
            <w:r w:rsidRPr="00964F36">
              <w:t xml:space="preserve">Now write code to handle converting values from </w:t>
            </w:r>
            <w:r w:rsidR="00DC2A42" w:rsidRPr="00964F36">
              <w:t>millilitres</w:t>
            </w:r>
            <w:r w:rsidRPr="00964F36">
              <w:t xml:space="preserve"> to cups and ounces.</w:t>
            </w:r>
          </w:p>
          <w:p w14:paraId="2B03D502" w14:textId="77777777" w:rsidR="00F871A0" w:rsidRPr="00964F36" w:rsidRDefault="00F871A0" w:rsidP="00E2216C">
            <w:pPr>
              <w:pStyle w:val="TableText"/>
            </w:pPr>
            <w:r w:rsidRPr="00964F36">
              <w:t>Add the following constants to your new function.</w:t>
            </w:r>
          </w:p>
          <w:p w14:paraId="4D0F7DF9" w14:textId="77777777" w:rsidR="00F871A0" w:rsidRPr="00964F36" w:rsidRDefault="00F871A0" w:rsidP="00DC2A42">
            <w:pPr>
              <w:pStyle w:val="CodeAbove"/>
            </w:pPr>
            <w:r w:rsidRPr="00964F36">
              <w:t>$</w:t>
            </w:r>
            <w:proofErr w:type="spellStart"/>
            <w:r w:rsidRPr="00964F36">
              <w:t>mlToOz</w:t>
            </w:r>
            <w:proofErr w:type="spellEnd"/>
            <w:r w:rsidRPr="00964F36">
              <w:t xml:space="preserve"> = 0.033814;</w:t>
            </w:r>
          </w:p>
          <w:p w14:paraId="6660A7E6" w14:textId="77777777" w:rsidR="00F871A0" w:rsidRPr="00964F36" w:rsidRDefault="00F871A0" w:rsidP="00F871A0">
            <w:pPr>
              <w:pStyle w:val="Code"/>
            </w:pPr>
            <w:r w:rsidRPr="00964F36">
              <w:t>$</w:t>
            </w:r>
            <w:proofErr w:type="spellStart"/>
            <w:r w:rsidRPr="00964F36">
              <w:t>mlToCup</w:t>
            </w:r>
            <w:proofErr w:type="spellEnd"/>
            <w:r w:rsidRPr="00964F36">
              <w:t xml:space="preserve"> = 0.00422675;</w:t>
            </w:r>
          </w:p>
          <w:p w14:paraId="251618B8" w14:textId="77777777" w:rsidR="00F871A0" w:rsidRPr="00964F36" w:rsidRDefault="00F871A0" w:rsidP="00F871A0">
            <w:pPr>
              <w:pStyle w:val="Code"/>
            </w:pPr>
          </w:p>
          <w:p w14:paraId="5BBF0F7A" w14:textId="77777777" w:rsidR="00F871A0" w:rsidRPr="00964F36" w:rsidRDefault="00F871A0" w:rsidP="00E2216C">
            <w:pPr>
              <w:pStyle w:val="TableText"/>
            </w:pPr>
            <w:r w:rsidRPr="00964F36">
              <w:t>Also add conditional logic to ensure that the starting units are "ml", and the end values are either "cups" or "</w:t>
            </w:r>
            <w:proofErr w:type="spellStart"/>
            <w:r w:rsidRPr="00964F36">
              <w:t>oz</w:t>
            </w:r>
            <w:proofErr w:type="spellEnd"/>
            <w:r w:rsidRPr="00964F36">
              <w:t>".</w:t>
            </w:r>
          </w:p>
        </w:tc>
      </w:tr>
      <w:tr w:rsidR="00F871A0" w:rsidRPr="00964F36" w14:paraId="4E8F9712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B77E38" w14:textId="77777777" w:rsidR="00F871A0" w:rsidRPr="00964F36" w:rsidRDefault="00F871A0" w:rsidP="001B53A2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07201A3" w14:textId="77777777" w:rsidR="00F871A0" w:rsidRPr="00964F36" w:rsidRDefault="007A408A" w:rsidP="00E2216C">
            <w:pPr>
              <w:pStyle w:val="TableText"/>
            </w:pPr>
            <w:r w:rsidRPr="00964F36">
              <w:t>Integrate the function so that it gets called each tim</w:t>
            </w:r>
            <w:r w:rsidR="00DC2A42">
              <w:t>e</w:t>
            </w:r>
            <w:r w:rsidRPr="00964F36">
              <w:t xml:space="preserve"> though the loop with the correct parameters. Since </w:t>
            </w:r>
            <w:r w:rsidRPr="00DC2A42">
              <w:rPr>
                <w:rStyle w:val="CodeChar"/>
              </w:rPr>
              <w:t>$</w:t>
            </w:r>
            <w:proofErr w:type="spellStart"/>
            <w:r w:rsidRPr="00DC2A42">
              <w:rPr>
                <w:rStyle w:val="CodeChar"/>
              </w:rPr>
              <w:t>i</w:t>
            </w:r>
            <w:proofErr w:type="spellEnd"/>
            <w:r w:rsidRPr="00964F36">
              <w:t xml:space="preserve"> represents </w:t>
            </w:r>
            <w:r w:rsidR="00DC2A42" w:rsidRPr="00964F36">
              <w:t>millilitres</w:t>
            </w:r>
            <w:r w:rsidRPr="00964F36">
              <w:t>, you should be calling the function as follows:</w:t>
            </w:r>
          </w:p>
          <w:p w14:paraId="70B59524" w14:textId="77777777" w:rsidR="00DC2A42" w:rsidRDefault="00DC2A42" w:rsidP="00DC2A42">
            <w:pPr>
              <w:pStyle w:val="CodeAbove"/>
            </w:pPr>
            <w:r>
              <w:t>for($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50;$</w:t>
            </w:r>
            <w:proofErr w:type="spellStart"/>
            <w:proofErr w:type="gramEnd"/>
            <w:r>
              <w:t>i</w:t>
            </w:r>
            <w:proofErr w:type="spellEnd"/>
            <w:r>
              <w:t>&lt;=1000;$</w:t>
            </w:r>
            <w:proofErr w:type="spellStart"/>
            <w:r>
              <w:t>i</w:t>
            </w:r>
            <w:proofErr w:type="spellEnd"/>
            <w:r>
              <w:t>+=50){</w:t>
            </w:r>
          </w:p>
          <w:p w14:paraId="0127787F" w14:textId="77777777" w:rsidR="00DC2A42" w:rsidRDefault="00DC2A42" w:rsidP="00DC2A42">
            <w:pPr>
              <w:pStyle w:val="Code"/>
            </w:pPr>
            <w:r>
              <w:t xml:space="preserve">   echo "&lt;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624661B2" w14:textId="77777777" w:rsidR="00DC2A42" w:rsidRDefault="00DC2A42" w:rsidP="00DC2A42">
            <w:pPr>
              <w:pStyle w:val="Code"/>
            </w:pPr>
            <w:r>
              <w:t xml:space="preserve">   echo "&lt;td&gt;$</w:t>
            </w:r>
            <w:proofErr w:type="spellStart"/>
            <w:r>
              <w:t>i</w:t>
            </w:r>
            <w:proofErr w:type="spellEnd"/>
            <w:r>
              <w:t>&lt;/td&gt;";</w:t>
            </w:r>
          </w:p>
          <w:p w14:paraId="411EE765" w14:textId="77777777" w:rsidR="00DC2A42" w:rsidRDefault="00DC2A42" w:rsidP="00DC2A42">
            <w:pPr>
              <w:pStyle w:val="CodeComment"/>
            </w:pPr>
            <w:r>
              <w:t xml:space="preserve">   // replace the ??? with the calls to </w:t>
            </w:r>
            <w:proofErr w:type="spellStart"/>
            <w:r>
              <w:t>convertUnits</w:t>
            </w:r>
            <w:proofErr w:type="spellEnd"/>
            <w:r>
              <w:t xml:space="preserve"> function</w:t>
            </w:r>
          </w:p>
          <w:p w14:paraId="599FEB0D" w14:textId="77777777" w:rsidR="00DC2A42" w:rsidRDefault="00DC2A42" w:rsidP="00DC2A42">
            <w:pPr>
              <w:pStyle w:val="Code"/>
            </w:pPr>
            <w:r>
              <w:t xml:space="preserve">   echo "&lt;td&gt;</w:t>
            </w:r>
            <w:proofErr w:type="gramStart"/>
            <w:r>
              <w:t>" .</w:t>
            </w:r>
            <w:proofErr w:type="gramEnd"/>
            <w:r>
              <w:t xml:space="preserve"> </w:t>
            </w:r>
            <w:proofErr w:type="spellStart"/>
            <w:r w:rsidRPr="00964F36">
              <w:t>convertUnits</w:t>
            </w:r>
            <w:proofErr w:type="spellEnd"/>
            <w:r w:rsidRPr="00964F36">
              <w:t>($</w:t>
            </w:r>
            <w:proofErr w:type="spellStart"/>
            <w:r w:rsidRPr="00964F36">
              <w:t>i</w:t>
            </w:r>
            <w:proofErr w:type="spellEnd"/>
            <w:r w:rsidRPr="00964F36">
              <w:t>,"</w:t>
            </w:r>
            <w:proofErr w:type="spellStart"/>
            <w:r w:rsidRPr="00964F36">
              <w:t>ml","cups</w:t>
            </w:r>
            <w:proofErr w:type="spellEnd"/>
            <w:r w:rsidRPr="00964F36">
              <w:t>"</w:t>
            </w:r>
            <w:proofErr w:type="gramStart"/>
            <w:r w:rsidRPr="00964F36">
              <w:t>)</w:t>
            </w:r>
            <w:r>
              <w:t xml:space="preserve"> .</w:t>
            </w:r>
            <w:proofErr w:type="gramEnd"/>
            <w:r>
              <w:t xml:space="preserve"> "&lt;/td&gt;";</w:t>
            </w:r>
          </w:p>
          <w:p w14:paraId="670937FF" w14:textId="77777777" w:rsidR="00DC2A42" w:rsidRDefault="00DC2A42" w:rsidP="00DC2A42">
            <w:pPr>
              <w:pStyle w:val="Code"/>
            </w:pPr>
            <w:r>
              <w:t xml:space="preserve">   echo "&lt;td&gt;</w:t>
            </w:r>
            <w:proofErr w:type="gramStart"/>
            <w:r>
              <w:t>" .</w:t>
            </w:r>
            <w:proofErr w:type="gramEnd"/>
            <w:r>
              <w:t xml:space="preserve"> </w:t>
            </w:r>
            <w:proofErr w:type="spellStart"/>
            <w:r w:rsidRPr="00964F36">
              <w:t>convertUnits</w:t>
            </w:r>
            <w:proofErr w:type="spellEnd"/>
            <w:r w:rsidRPr="00964F36">
              <w:t>($</w:t>
            </w:r>
            <w:proofErr w:type="spellStart"/>
            <w:r w:rsidRPr="00964F36">
              <w:t>i</w:t>
            </w:r>
            <w:proofErr w:type="spellEnd"/>
            <w:r w:rsidRPr="00964F36">
              <w:t>,"ml"</w:t>
            </w:r>
            <w:r>
              <w:t>,"</w:t>
            </w:r>
            <w:proofErr w:type="spellStart"/>
            <w:r>
              <w:t>oz</w:t>
            </w:r>
            <w:proofErr w:type="spellEnd"/>
            <w:r w:rsidRPr="00964F36">
              <w:t>"</w:t>
            </w:r>
            <w:proofErr w:type="gramStart"/>
            <w:r w:rsidRPr="00964F36">
              <w:t>)</w:t>
            </w:r>
            <w:r>
              <w:t xml:space="preserve"> .</w:t>
            </w:r>
            <w:proofErr w:type="gramEnd"/>
            <w:r>
              <w:t xml:space="preserve"> "&lt;/td&gt;";</w:t>
            </w:r>
          </w:p>
          <w:p w14:paraId="67B62F84" w14:textId="77777777" w:rsidR="00DC2A42" w:rsidRDefault="00DC2A42" w:rsidP="00DC2A42">
            <w:pPr>
              <w:pStyle w:val="Code"/>
            </w:pPr>
            <w:r>
              <w:t xml:space="preserve">   echo "&lt;/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5349BAC9" w14:textId="77777777" w:rsidR="007A408A" w:rsidRPr="00964F36" w:rsidRDefault="00DC2A42" w:rsidP="00DC2A42">
            <w:pPr>
              <w:pStyle w:val="Code"/>
            </w:pPr>
            <w:r>
              <w:t>}</w:t>
            </w:r>
          </w:p>
        </w:tc>
      </w:tr>
      <w:tr w:rsidR="00F871A0" w:rsidRPr="00964F36" w14:paraId="6061E2F2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A37683" w14:textId="77777777" w:rsidR="00F871A0" w:rsidRPr="00964F36" w:rsidRDefault="00F871A0" w:rsidP="001B53A2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B066BCA" w14:textId="2DF4E8A0" w:rsidR="00F871A0" w:rsidRPr="00964F36" w:rsidRDefault="007A408A" w:rsidP="005D1D8B">
            <w:pPr>
              <w:pStyle w:val="TableText"/>
            </w:pPr>
            <w:r w:rsidRPr="00964F36">
              <w:t xml:space="preserve">Now run your program and your table of output should resemble that in </w:t>
            </w:r>
            <w:r w:rsidR="00CB2729">
              <w:t xml:space="preserve">Figure </w:t>
            </w:r>
            <w:r w:rsidR="00850044">
              <w:t>7</w:t>
            </w:r>
            <w:r w:rsidR="00C46B51" w:rsidRPr="00964F36">
              <w:t>.</w:t>
            </w:r>
            <w:r w:rsidR="00817E23" w:rsidRPr="00964F36">
              <w:t>6</w:t>
            </w:r>
            <w:r w:rsidR="005D1D8B">
              <w:t>. Notice that the cups and ounces values have only two decimal values of precision.</w:t>
            </w:r>
          </w:p>
        </w:tc>
      </w:tr>
    </w:tbl>
    <w:p w14:paraId="264C5175" w14:textId="77777777" w:rsidR="00741AA5" w:rsidRPr="00964F36" w:rsidRDefault="006B32FD" w:rsidP="00741AA5">
      <w:pPr>
        <w:pStyle w:val="FigureImage"/>
      </w:pPr>
      <w:r w:rsidRPr="00964F36">
        <w:rPr>
          <w:noProof/>
          <w:lang w:val="en-US"/>
        </w:rPr>
        <w:drawing>
          <wp:inline distT="0" distB="0" distL="0" distR="0" wp14:anchorId="41192202" wp14:editId="7C3A8715">
            <wp:extent cx="3420974" cy="483325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9 at 11.38.3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72" cy="48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B0E8" w14:textId="11C9622C" w:rsidR="00741AA5" w:rsidRPr="00964F36" w:rsidRDefault="00CB2729" w:rsidP="00896E03">
      <w:pPr>
        <w:pStyle w:val="Caption"/>
      </w:pPr>
      <w:r>
        <w:t xml:space="preserve">Figure </w:t>
      </w:r>
      <w:r w:rsidR="00850044">
        <w:t>7</w:t>
      </w:r>
      <w:r w:rsidR="00927290" w:rsidRPr="00964F36">
        <w:t>.</w:t>
      </w:r>
      <w:r w:rsidR="00817E23" w:rsidRPr="00964F36">
        <w:t>6</w:t>
      </w:r>
      <w:r w:rsidR="00741AA5" w:rsidRPr="00964F36">
        <w:t xml:space="preserve"> – </w:t>
      </w:r>
      <w:r w:rsidR="005D1D8B">
        <w:t xml:space="preserve">Completed </w:t>
      </w:r>
      <w:r>
        <w:t xml:space="preserve">Exercise </w:t>
      </w:r>
      <w:r w:rsidR="00850044">
        <w:t>7</w:t>
      </w:r>
      <w:r w:rsidR="005D1D8B">
        <w:t>.8</w:t>
      </w:r>
    </w:p>
    <w:sectPr w:rsidR="00741AA5" w:rsidRPr="00964F36" w:rsidSect="00516FDE">
      <w:headerReference w:type="even" r:id="rId17"/>
      <w:headerReference w:type="default" r:id="rId18"/>
      <w:footerReference w:type="default" r:id="rId19"/>
      <w:pgSz w:w="12240" w:h="15840" w:code="1"/>
      <w:pgMar w:top="1440" w:right="3168" w:bottom="2160" w:left="1512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C439A" w14:textId="77777777" w:rsidR="00757C25" w:rsidRDefault="00757C25">
      <w:r>
        <w:separator/>
      </w:r>
    </w:p>
  </w:endnote>
  <w:endnote w:type="continuationSeparator" w:id="0">
    <w:p w14:paraId="04407A2A" w14:textId="77777777" w:rsidR="00757C25" w:rsidRDefault="0075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6F4BB9" w14:textId="77777777" w:rsidR="00FC2E31" w:rsidRPr="00A53E73" w:rsidRDefault="00FC2E31" w:rsidP="00B84824">
    <w:pPr>
      <w:pStyle w:val="Footer"/>
    </w:pPr>
    <w:r w:rsidRPr="00A53E73">
      <w:t>Copyright © 201</w:t>
    </w:r>
    <w:r>
      <w:t>7</w:t>
    </w:r>
    <w:r w:rsidRPr="00A53E73">
      <w:t xml:space="preserve"> Randy Connolly and Ricardo Hoar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196BA" w14:textId="77777777" w:rsidR="00757C25" w:rsidRDefault="00757C25">
      <w:r>
        <w:separator/>
      </w:r>
    </w:p>
  </w:footnote>
  <w:footnote w:type="continuationSeparator" w:id="0">
    <w:p w14:paraId="3D05C1D5" w14:textId="77777777" w:rsidR="00757C25" w:rsidRDefault="00757C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D71DEA" w14:textId="77777777" w:rsidR="00FC2E31" w:rsidRDefault="00757C25">
    <w:pPr>
      <w:pStyle w:val="Header"/>
    </w:pPr>
    <w:r>
      <w:rPr>
        <w:noProof/>
        <w:lang w:eastAsia="zh-CN"/>
      </w:rPr>
      <w:pict w14:anchorId="3DFFF859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2" type="#_x0000_t202" style="position:absolute;margin-left:0;margin-top:0;width:377.6pt;height:10.9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rPr>
                    <w:rFonts w:ascii="Rockwell Condensed" w:hAnsi="Rockwell Condensed"/>
                    <w:sz w:val="18"/>
                    <w:szCs w:val="18"/>
                  </w:rPr>
                  <w:alias w:val="Title"/>
                  <w:id w:val="1738214454"/>
                  <w:placeholder>
                    <w:docPart w:val="EC8204D3152B4B0DB3F05D3E13B7DA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7259978" w14:textId="5E27528A" w:rsidR="00FC2E31" w:rsidRDefault="00FC2E31">
                    <w:r>
                      <w:rPr>
                        <w:rFonts w:ascii="Rockwell Condensed" w:hAnsi="Rockwell Condensed"/>
                        <w:sz w:val="18"/>
                        <w:szCs w:val="18"/>
                      </w:rPr>
                      <w:t xml:space="preserve">Lab </w:t>
                    </w:r>
                    <w:r w:rsidR="00A81E61">
                      <w:rPr>
                        <w:rFonts w:ascii="Rockwell Condensed" w:hAnsi="Rockwell Condensed"/>
                        <w:sz w:val="18"/>
                        <w:szCs w:val="18"/>
                      </w:rPr>
                      <w:t>7</w:t>
                    </w:r>
                    <w:r w:rsidRPr="00B84824">
                      <w:rPr>
                        <w:rFonts w:ascii="Rockwell Condensed" w:hAnsi="Rockwell Condensed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Rockwell Condensed" w:hAnsi="Rockwell Condensed"/>
                        <w:sz w:val="18"/>
                        <w:szCs w:val="18"/>
                      </w:rPr>
                      <w:t>Introduction to PHP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CN"/>
      </w:rPr>
      <w:pict w14:anchorId="1FE7384A">
        <v:shape id="Text Box 7" o:spid="_x0000_s2051" type="#_x0000_t202" style="position:absolute;margin-left:0;margin-top:0;width:158.4pt;height:13.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" o:allowincell="f" fillcolor="#f3f3e7" stroked="f">
          <v:textbox style="mso-fit-shape-to-text:t" inset=",0,,0">
            <w:txbxContent>
              <w:p w14:paraId="04B2ADA7" w14:textId="77777777" w:rsidR="00FC2E31" w:rsidRPr="00B84824" w:rsidRDefault="00FC2E31">
                <w:pPr>
                  <w:jc w:val="right"/>
                  <w:rPr>
                    <w:rFonts w:ascii="Rockwell Extra Bold" w:hAnsi="Rockwell Extra Bold"/>
                    <w:color w:val="404040"/>
                  </w:rPr>
                </w:pP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begin"/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instrText xml:space="preserve"> PAGE   \* MERGEFORMAT </w:instrTex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separate"/>
                </w:r>
                <w:r w:rsidR="00A81E61">
                  <w:rPr>
                    <w:rFonts w:ascii="Rockwell Extra Bold" w:hAnsi="Rockwell Extra Bold"/>
                    <w:noProof/>
                    <w:color w:val="404040"/>
                  </w:rPr>
                  <w:t>2</w: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C83030" w14:textId="77777777" w:rsidR="00FC2E31" w:rsidRDefault="00757C25">
    <w:pPr>
      <w:pStyle w:val="Header"/>
    </w:pPr>
    <w:r>
      <w:rPr>
        <w:noProof/>
        <w:lang w:eastAsia="zh-CN"/>
      </w:rPr>
      <w:pict w14:anchorId="04672D14">
        <v:shapetype id="_x0000_t202" coordsize="21600,21600" o:spt="202" path="m0,0l0,21600,21600,21600,21600,0xe">
          <v:stroke joinstyle="miter"/>
          <v:path gradientshapeok="t" o:connecttype="rect"/>
        </v:shapetype>
        <v:shape id="Text Box 10" o:spid="_x0000_s2050" type="#_x0000_t202" style="position:absolute;margin-left:0;margin-top:0;width:377.6pt;height:10.9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" o:allowincell="f" filled="f" stroked="f">
          <v:textbox style="mso-fit-shape-to-text:t" inset=",0,,0">
            <w:txbxContent>
              <w:p w14:paraId="3E7CC314" w14:textId="77777777" w:rsidR="00FC2E31" w:rsidRPr="00B84824" w:rsidRDefault="00FC2E31">
                <w:pPr>
                  <w:jc w:val="right"/>
                  <w:rPr>
                    <w:rFonts w:ascii="Rockwell Condensed" w:hAnsi="Rockwell Condensed"/>
                    <w:sz w:val="18"/>
                    <w:szCs w:val="18"/>
                  </w:rPr>
                </w:pPr>
                <w:r w:rsidRPr="00B84824">
                  <w:rPr>
                    <w:rFonts w:ascii="Rockwell Condensed" w:hAnsi="Rockwell Condensed"/>
                    <w:sz w:val="18"/>
                    <w:szCs w:val="18"/>
                  </w:rPr>
                  <w:t>Fundamentals of Web Development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CN"/>
      </w:rPr>
      <w:pict w14:anchorId="0539029B">
        <v:shape id="Text Box 9" o:spid="_x0000_s2049" type="#_x0000_t202" style="position:absolute;margin-left:762.8pt;margin-top:0;width:158.4pt;height:13.5pt;z-index:25166643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" o:allowincell="f" fillcolor="#f3f3e7" stroked="f">
          <v:textbox style="mso-fit-shape-to-text:t" inset=",0,,0">
            <w:txbxContent>
              <w:p w14:paraId="73B284F1" w14:textId="77777777" w:rsidR="00FC2E31" w:rsidRPr="00B84824" w:rsidRDefault="00FC2E31">
                <w:pPr>
                  <w:rPr>
                    <w:rFonts w:ascii="Rockwell Extra Bold" w:hAnsi="Rockwell Extra Bold"/>
                    <w:color w:val="404040"/>
                  </w:rPr>
                </w:pP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begin"/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instrText xml:space="preserve"> PAGE   \* MERGEFORMAT </w:instrTex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separate"/>
                </w:r>
                <w:r w:rsidR="00A81E61">
                  <w:rPr>
                    <w:rFonts w:ascii="Rockwell Extra Bold" w:hAnsi="Rockwell Extra Bold"/>
                    <w:noProof/>
                    <w:color w:val="404040"/>
                  </w:rPr>
                  <w:t>3</w: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CD213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A0C8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26B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9C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CAFC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1364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EA8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3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805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8CB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E3E96"/>
    <w:multiLevelType w:val="hybridMultilevel"/>
    <w:tmpl w:val="77C083C4"/>
    <w:lvl w:ilvl="0" w:tplc="96FE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F07FF8"/>
    <w:multiLevelType w:val="hybridMultilevel"/>
    <w:tmpl w:val="551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50CE8"/>
    <w:multiLevelType w:val="singleLevel"/>
    <w:tmpl w:val="2A9CF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D286801"/>
    <w:multiLevelType w:val="singleLevel"/>
    <w:tmpl w:val="355461AC"/>
    <w:lvl w:ilvl="0">
      <w:start w:val="1"/>
      <w:numFmt w:val="decimal"/>
      <w:pStyle w:val="BodyNumbered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4">
    <w:nsid w:val="48A649E6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5">
    <w:nsid w:val="4AD644F5"/>
    <w:multiLevelType w:val="singleLevel"/>
    <w:tmpl w:val="4F085232"/>
    <w:lvl w:ilvl="0">
      <w:start w:val="1"/>
      <w:numFmt w:val="bullet"/>
      <w:pStyle w:val="Body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embedSystemFonts/>
  <w:mirrorMargins/>
  <w:proofState w:spelling="clean" w:grammar="clean"/>
  <w:attachedTemplate r:id="rId1"/>
  <w:linkStyles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>
      <o:colormru v:ext="edit" colors="#f3f3e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2C6"/>
    <w:rsid w:val="000006B4"/>
    <w:rsid w:val="00005356"/>
    <w:rsid w:val="000066EF"/>
    <w:rsid w:val="0001014C"/>
    <w:rsid w:val="00016EF2"/>
    <w:rsid w:val="00021562"/>
    <w:rsid w:val="00023185"/>
    <w:rsid w:val="00024478"/>
    <w:rsid w:val="00033E9D"/>
    <w:rsid w:val="00034CA7"/>
    <w:rsid w:val="00037A38"/>
    <w:rsid w:val="000445BC"/>
    <w:rsid w:val="0004547B"/>
    <w:rsid w:val="0004646E"/>
    <w:rsid w:val="00055730"/>
    <w:rsid w:val="00057290"/>
    <w:rsid w:val="00060546"/>
    <w:rsid w:val="00064901"/>
    <w:rsid w:val="000746C0"/>
    <w:rsid w:val="00077BD1"/>
    <w:rsid w:val="000815D9"/>
    <w:rsid w:val="00086306"/>
    <w:rsid w:val="000944D9"/>
    <w:rsid w:val="000B493E"/>
    <w:rsid w:val="000B509B"/>
    <w:rsid w:val="000B601D"/>
    <w:rsid w:val="000C6B1C"/>
    <w:rsid w:val="000E11D0"/>
    <w:rsid w:val="000E3FE5"/>
    <w:rsid w:val="000E633A"/>
    <w:rsid w:val="0011002C"/>
    <w:rsid w:val="00120F1F"/>
    <w:rsid w:val="00124A4D"/>
    <w:rsid w:val="00130841"/>
    <w:rsid w:val="00130C9F"/>
    <w:rsid w:val="00131147"/>
    <w:rsid w:val="00133F2A"/>
    <w:rsid w:val="001361C3"/>
    <w:rsid w:val="001424B6"/>
    <w:rsid w:val="00147A12"/>
    <w:rsid w:val="00152B9A"/>
    <w:rsid w:val="00155FDF"/>
    <w:rsid w:val="0016352B"/>
    <w:rsid w:val="00165C42"/>
    <w:rsid w:val="001669D6"/>
    <w:rsid w:val="00170E63"/>
    <w:rsid w:val="00171782"/>
    <w:rsid w:val="00172533"/>
    <w:rsid w:val="00173FF9"/>
    <w:rsid w:val="00174F77"/>
    <w:rsid w:val="00177EEE"/>
    <w:rsid w:val="001838DE"/>
    <w:rsid w:val="00184D5B"/>
    <w:rsid w:val="001A462E"/>
    <w:rsid w:val="001A5914"/>
    <w:rsid w:val="001A7F40"/>
    <w:rsid w:val="001B53A2"/>
    <w:rsid w:val="001C3B9E"/>
    <w:rsid w:val="001C7707"/>
    <w:rsid w:val="001D075B"/>
    <w:rsid w:val="001E2F12"/>
    <w:rsid w:val="001E529A"/>
    <w:rsid w:val="001F1EAD"/>
    <w:rsid w:val="001F3292"/>
    <w:rsid w:val="00205F98"/>
    <w:rsid w:val="00206055"/>
    <w:rsid w:val="00207220"/>
    <w:rsid w:val="00210753"/>
    <w:rsid w:val="00223A03"/>
    <w:rsid w:val="00243179"/>
    <w:rsid w:val="00250615"/>
    <w:rsid w:val="00250989"/>
    <w:rsid w:val="00251301"/>
    <w:rsid w:val="00251B7A"/>
    <w:rsid w:val="002532B8"/>
    <w:rsid w:val="00256621"/>
    <w:rsid w:val="002611FE"/>
    <w:rsid w:val="0026284D"/>
    <w:rsid w:val="00264EF2"/>
    <w:rsid w:val="00265FF3"/>
    <w:rsid w:val="00266532"/>
    <w:rsid w:val="00271266"/>
    <w:rsid w:val="00272C6E"/>
    <w:rsid w:val="00273E45"/>
    <w:rsid w:val="00275EB2"/>
    <w:rsid w:val="00285E2A"/>
    <w:rsid w:val="00290B27"/>
    <w:rsid w:val="002922A2"/>
    <w:rsid w:val="0029509E"/>
    <w:rsid w:val="002B0B31"/>
    <w:rsid w:val="002B1217"/>
    <w:rsid w:val="002B46A9"/>
    <w:rsid w:val="002C0ED9"/>
    <w:rsid w:val="002C7AF1"/>
    <w:rsid w:val="002D0E06"/>
    <w:rsid w:val="002D394D"/>
    <w:rsid w:val="002D4668"/>
    <w:rsid w:val="002D570D"/>
    <w:rsid w:val="002E23B2"/>
    <w:rsid w:val="002E4048"/>
    <w:rsid w:val="003000FF"/>
    <w:rsid w:val="003010B2"/>
    <w:rsid w:val="00304227"/>
    <w:rsid w:val="00312FF3"/>
    <w:rsid w:val="0031499A"/>
    <w:rsid w:val="00324CB5"/>
    <w:rsid w:val="00332082"/>
    <w:rsid w:val="0033265D"/>
    <w:rsid w:val="003346F9"/>
    <w:rsid w:val="00335FC0"/>
    <w:rsid w:val="00336226"/>
    <w:rsid w:val="00344C8B"/>
    <w:rsid w:val="003504F6"/>
    <w:rsid w:val="00352D5F"/>
    <w:rsid w:val="0036006F"/>
    <w:rsid w:val="00362024"/>
    <w:rsid w:val="00364A40"/>
    <w:rsid w:val="003714B7"/>
    <w:rsid w:val="00371A2B"/>
    <w:rsid w:val="0037590A"/>
    <w:rsid w:val="0038165F"/>
    <w:rsid w:val="003821C1"/>
    <w:rsid w:val="00397611"/>
    <w:rsid w:val="003977AF"/>
    <w:rsid w:val="003B1E6B"/>
    <w:rsid w:val="003C1482"/>
    <w:rsid w:val="003C2907"/>
    <w:rsid w:val="003C4522"/>
    <w:rsid w:val="003C5B5F"/>
    <w:rsid w:val="003C6E8D"/>
    <w:rsid w:val="003C7868"/>
    <w:rsid w:val="003D04C2"/>
    <w:rsid w:val="003E6822"/>
    <w:rsid w:val="003E7BDF"/>
    <w:rsid w:val="003F4119"/>
    <w:rsid w:val="00400428"/>
    <w:rsid w:val="00403268"/>
    <w:rsid w:val="00407430"/>
    <w:rsid w:val="004074FE"/>
    <w:rsid w:val="00413D06"/>
    <w:rsid w:val="004163F5"/>
    <w:rsid w:val="00417A33"/>
    <w:rsid w:val="0042256E"/>
    <w:rsid w:val="0043028C"/>
    <w:rsid w:val="004417A9"/>
    <w:rsid w:val="00442102"/>
    <w:rsid w:val="00446244"/>
    <w:rsid w:val="004562E1"/>
    <w:rsid w:val="004571A0"/>
    <w:rsid w:val="00457779"/>
    <w:rsid w:val="004619FF"/>
    <w:rsid w:val="0047138F"/>
    <w:rsid w:val="00472125"/>
    <w:rsid w:val="00472CBD"/>
    <w:rsid w:val="0047423A"/>
    <w:rsid w:val="004766D6"/>
    <w:rsid w:val="00480EDA"/>
    <w:rsid w:val="00483D23"/>
    <w:rsid w:val="00486417"/>
    <w:rsid w:val="00490FCD"/>
    <w:rsid w:val="004943E6"/>
    <w:rsid w:val="00495282"/>
    <w:rsid w:val="00495E24"/>
    <w:rsid w:val="004A04DC"/>
    <w:rsid w:val="004A78AD"/>
    <w:rsid w:val="004B0F3A"/>
    <w:rsid w:val="004B242C"/>
    <w:rsid w:val="004B4240"/>
    <w:rsid w:val="004B5D87"/>
    <w:rsid w:val="004B60CD"/>
    <w:rsid w:val="004C3A40"/>
    <w:rsid w:val="004D3FC6"/>
    <w:rsid w:val="004D549A"/>
    <w:rsid w:val="004D5CDB"/>
    <w:rsid w:val="004D5D4F"/>
    <w:rsid w:val="004F4A59"/>
    <w:rsid w:val="004F52E7"/>
    <w:rsid w:val="004F7A19"/>
    <w:rsid w:val="004F7FD9"/>
    <w:rsid w:val="00501C1B"/>
    <w:rsid w:val="00507B80"/>
    <w:rsid w:val="00515091"/>
    <w:rsid w:val="00516FDE"/>
    <w:rsid w:val="005170D5"/>
    <w:rsid w:val="0051773A"/>
    <w:rsid w:val="0052308C"/>
    <w:rsid w:val="00525401"/>
    <w:rsid w:val="00527CAE"/>
    <w:rsid w:val="005321A2"/>
    <w:rsid w:val="00534849"/>
    <w:rsid w:val="00537D51"/>
    <w:rsid w:val="005445AE"/>
    <w:rsid w:val="005616A8"/>
    <w:rsid w:val="00565AEE"/>
    <w:rsid w:val="005800C1"/>
    <w:rsid w:val="0058169D"/>
    <w:rsid w:val="005903EB"/>
    <w:rsid w:val="005956CC"/>
    <w:rsid w:val="00596952"/>
    <w:rsid w:val="005976C5"/>
    <w:rsid w:val="005A5C29"/>
    <w:rsid w:val="005A7535"/>
    <w:rsid w:val="005B2CAE"/>
    <w:rsid w:val="005B7C35"/>
    <w:rsid w:val="005C2A24"/>
    <w:rsid w:val="005D1D8B"/>
    <w:rsid w:val="005D3598"/>
    <w:rsid w:val="005D46ED"/>
    <w:rsid w:val="005E0FC8"/>
    <w:rsid w:val="005E126E"/>
    <w:rsid w:val="005E2564"/>
    <w:rsid w:val="005E45A3"/>
    <w:rsid w:val="005E534F"/>
    <w:rsid w:val="005F0C9A"/>
    <w:rsid w:val="006104E2"/>
    <w:rsid w:val="00611B8A"/>
    <w:rsid w:val="00624E13"/>
    <w:rsid w:val="006313CC"/>
    <w:rsid w:val="00631C1A"/>
    <w:rsid w:val="006370A2"/>
    <w:rsid w:val="00642486"/>
    <w:rsid w:val="00645EE5"/>
    <w:rsid w:val="00653ABA"/>
    <w:rsid w:val="006543E2"/>
    <w:rsid w:val="006606D9"/>
    <w:rsid w:val="0066671A"/>
    <w:rsid w:val="00681FC0"/>
    <w:rsid w:val="00682393"/>
    <w:rsid w:val="006853E2"/>
    <w:rsid w:val="0069784E"/>
    <w:rsid w:val="006A271A"/>
    <w:rsid w:val="006A4945"/>
    <w:rsid w:val="006A5306"/>
    <w:rsid w:val="006A5584"/>
    <w:rsid w:val="006A58DA"/>
    <w:rsid w:val="006B295C"/>
    <w:rsid w:val="006B32FD"/>
    <w:rsid w:val="006B5C0E"/>
    <w:rsid w:val="006B7F95"/>
    <w:rsid w:val="006C0093"/>
    <w:rsid w:val="006C00DF"/>
    <w:rsid w:val="006C05E0"/>
    <w:rsid w:val="006C2EBF"/>
    <w:rsid w:val="006D3D0E"/>
    <w:rsid w:val="006D7BBA"/>
    <w:rsid w:val="006E3CA0"/>
    <w:rsid w:val="006E6E97"/>
    <w:rsid w:val="006F4513"/>
    <w:rsid w:val="00700324"/>
    <w:rsid w:val="00700395"/>
    <w:rsid w:val="00700F8D"/>
    <w:rsid w:val="00701CD8"/>
    <w:rsid w:val="00707015"/>
    <w:rsid w:val="00710A41"/>
    <w:rsid w:val="00711F69"/>
    <w:rsid w:val="00723920"/>
    <w:rsid w:val="00723958"/>
    <w:rsid w:val="007345EF"/>
    <w:rsid w:val="0074035B"/>
    <w:rsid w:val="00740A25"/>
    <w:rsid w:val="00741AA5"/>
    <w:rsid w:val="00757C25"/>
    <w:rsid w:val="007842D1"/>
    <w:rsid w:val="007954CA"/>
    <w:rsid w:val="00795B4B"/>
    <w:rsid w:val="00796B7D"/>
    <w:rsid w:val="007A408A"/>
    <w:rsid w:val="007A5221"/>
    <w:rsid w:val="007A5DDD"/>
    <w:rsid w:val="007B7264"/>
    <w:rsid w:val="007C01A2"/>
    <w:rsid w:val="007C6E79"/>
    <w:rsid w:val="007D52A5"/>
    <w:rsid w:val="007D6FA5"/>
    <w:rsid w:val="007E4112"/>
    <w:rsid w:val="007E4D6D"/>
    <w:rsid w:val="007E63E8"/>
    <w:rsid w:val="007F0604"/>
    <w:rsid w:val="00814C46"/>
    <w:rsid w:val="00817E23"/>
    <w:rsid w:val="00817FFE"/>
    <w:rsid w:val="008207E6"/>
    <w:rsid w:val="00821C0F"/>
    <w:rsid w:val="00823960"/>
    <w:rsid w:val="0083085D"/>
    <w:rsid w:val="00831C5F"/>
    <w:rsid w:val="008333C2"/>
    <w:rsid w:val="00841510"/>
    <w:rsid w:val="00846049"/>
    <w:rsid w:val="00850044"/>
    <w:rsid w:val="008570EF"/>
    <w:rsid w:val="00857E8C"/>
    <w:rsid w:val="00865E65"/>
    <w:rsid w:val="00873AEE"/>
    <w:rsid w:val="00875131"/>
    <w:rsid w:val="0087764A"/>
    <w:rsid w:val="00891162"/>
    <w:rsid w:val="00891DDE"/>
    <w:rsid w:val="008948F9"/>
    <w:rsid w:val="008961C6"/>
    <w:rsid w:val="00896E03"/>
    <w:rsid w:val="008A48CA"/>
    <w:rsid w:val="008A5C86"/>
    <w:rsid w:val="008A6467"/>
    <w:rsid w:val="008B480F"/>
    <w:rsid w:val="008B65E4"/>
    <w:rsid w:val="008C6EB9"/>
    <w:rsid w:val="008D05AA"/>
    <w:rsid w:val="008D1852"/>
    <w:rsid w:val="008E5BCA"/>
    <w:rsid w:val="008E6117"/>
    <w:rsid w:val="008F69C6"/>
    <w:rsid w:val="00902E96"/>
    <w:rsid w:val="00914FFA"/>
    <w:rsid w:val="00916B53"/>
    <w:rsid w:val="0092048D"/>
    <w:rsid w:val="00923E03"/>
    <w:rsid w:val="00924FDF"/>
    <w:rsid w:val="00927290"/>
    <w:rsid w:val="0093409E"/>
    <w:rsid w:val="00944169"/>
    <w:rsid w:val="0095688F"/>
    <w:rsid w:val="009640AF"/>
    <w:rsid w:val="00964F36"/>
    <w:rsid w:val="009706EE"/>
    <w:rsid w:val="009714D2"/>
    <w:rsid w:val="009722D8"/>
    <w:rsid w:val="00972877"/>
    <w:rsid w:val="0097340C"/>
    <w:rsid w:val="009800AF"/>
    <w:rsid w:val="00983FBE"/>
    <w:rsid w:val="00990794"/>
    <w:rsid w:val="00990E03"/>
    <w:rsid w:val="00991FAC"/>
    <w:rsid w:val="00996BA8"/>
    <w:rsid w:val="009A094B"/>
    <w:rsid w:val="009A2F4B"/>
    <w:rsid w:val="009A4567"/>
    <w:rsid w:val="009B5ABD"/>
    <w:rsid w:val="009B6421"/>
    <w:rsid w:val="009B6CD6"/>
    <w:rsid w:val="009B6CF5"/>
    <w:rsid w:val="009B76FA"/>
    <w:rsid w:val="009C4E31"/>
    <w:rsid w:val="009C6BFF"/>
    <w:rsid w:val="009D39E9"/>
    <w:rsid w:val="009D4AF1"/>
    <w:rsid w:val="009D7C27"/>
    <w:rsid w:val="009E5DC9"/>
    <w:rsid w:val="009E7A5C"/>
    <w:rsid w:val="009F098B"/>
    <w:rsid w:val="009F1CD9"/>
    <w:rsid w:val="009F709E"/>
    <w:rsid w:val="009F7B9E"/>
    <w:rsid w:val="00A015E9"/>
    <w:rsid w:val="00A05611"/>
    <w:rsid w:val="00A115EE"/>
    <w:rsid w:val="00A21381"/>
    <w:rsid w:val="00A307E5"/>
    <w:rsid w:val="00A36926"/>
    <w:rsid w:val="00A401AC"/>
    <w:rsid w:val="00A44C53"/>
    <w:rsid w:val="00A44E1D"/>
    <w:rsid w:val="00A531AA"/>
    <w:rsid w:val="00A53E73"/>
    <w:rsid w:val="00A62C62"/>
    <w:rsid w:val="00A64203"/>
    <w:rsid w:val="00A65398"/>
    <w:rsid w:val="00A65D59"/>
    <w:rsid w:val="00A74EE8"/>
    <w:rsid w:val="00A75EA1"/>
    <w:rsid w:val="00A81E61"/>
    <w:rsid w:val="00A85B3F"/>
    <w:rsid w:val="00A85D7F"/>
    <w:rsid w:val="00A8743D"/>
    <w:rsid w:val="00A9716E"/>
    <w:rsid w:val="00AA7D25"/>
    <w:rsid w:val="00AB0592"/>
    <w:rsid w:val="00AB0E16"/>
    <w:rsid w:val="00AB1803"/>
    <w:rsid w:val="00AB477A"/>
    <w:rsid w:val="00AB4AD1"/>
    <w:rsid w:val="00AB5D86"/>
    <w:rsid w:val="00AC1123"/>
    <w:rsid w:val="00AC607D"/>
    <w:rsid w:val="00AD3E8D"/>
    <w:rsid w:val="00AD7B48"/>
    <w:rsid w:val="00AE0EDA"/>
    <w:rsid w:val="00AE14E5"/>
    <w:rsid w:val="00AE3938"/>
    <w:rsid w:val="00AE51C5"/>
    <w:rsid w:val="00AE61E3"/>
    <w:rsid w:val="00AF18DC"/>
    <w:rsid w:val="00AF5A76"/>
    <w:rsid w:val="00AF61C0"/>
    <w:rsid w:val="00B05CBF"/>
    <w:rsid w:val="00B05F8A"/>
    <w:rsid w:val="00B10B9F"/>
    <w:rsid w:val="00B233B8"/>
    <w:rsid w:val="00B25CD2"/>
    <w:rsid w:val="00B27C81"/>
    <w:rsid w:val="00B30399"/>
    <w:rsid w:val="00B36CF3"/>
    <w:rsid w:val="00B37846"/>
    <w:rsid w:val="00B623F0"/>
    <w:rsid w:val="00B6255B"/>
    <w:rsid w:val="00B6257C"/>
    <w:rsid w:val="00B63E15"/>
    <w:rsid w:val="00B675AC"/>
    <w:rsid w:val="00B75A33"/>
    <w:rsid w:val="00B80901"/>
    <w:rsid w:val="00B81998"/>
    <w:rsid w:val="00B82AF7"/>
    <w:rsid w:val="00B84824"/>
    <w:rsid w:val="00B84973"/>
    <w:rsid w:val="00B90D21"/>
    <w:rsid w:val="00B957A7"/>
    <w:rsid w:val="00BB3963"/>
    <w:rsid w:val="00BB45C9"/>
    <w:rsid w:val="00BC2211"/>
    <w:rsid w:val="00BC69D6"/>
    <w:rsid w:val="00BD35D6"/>
    <w:rsid w:val="00BD5C81"/>
    <w:rsid w:val="00BE0CC5"/>
    <w:rsid w:val="00BE1055"/>
    <w:rsid w:val="00BE6F8D"/>
    <w:rsid w:val="00C07D4B"/>
    <w:rsid w:val="00C15D44"/>
    <w:rsid w:val="00C17BE8"/>
    <w:rsid w:val="00C27B03"/>
    <w:rsid w:val="00C31C67"/>
    <w:rsid w:val="00C32E2C"/>
    <w:rsid w:val="00C36E41"/>
    <w:rsid w:val="00C4390F"/>
    <w:rsid w:val="00C46B51"/>
    <w:rsid w:val="00C51999"/>
    <w:rsid w:val="00C52CAA"/>
    <w:rsid w:val="00C60027"/>
    <w:rsid w:val="00C8220A"/>
    <w:rsid w:val="00C90BEC"/>
    <w:rsid w:val="00CA149E"/>
    <w:rsid w:val="00CA3CDA"/>
    <w:rsid w:val="00CB2729"/>
    <w:rsid w:val="00CB4076"/>
    <w:rsid w:val="00CC0FF8"/>
    <w:rsid w:val="00CC1211"/>
    <w:rsid w:val="00CC2149"/>
    <w:rsid w:val="00CD7F5E"/>
    <w:rsid w:val="00CE1D37"/>
    <w:rsid w:val="00CE2B39"/>
    <w:rsid w:val="00CE41B4"/>
    <w:rsid w:val="00CE7575"/>
    <w:rsid w:val="00CF4A27"/>
    <w:rsid w:val="00CF5B52"/>
    <w:rsid w:val="00D01BF0"/>
    <w:rsid w:val="00D02923"/>
    <w:rsid w:val="00D04583"/>
    <w:rsid w:val="00D12187"/>
    <w:rsid w:val="00D14F93"/>
    <w:rsid w:val="00D1696E"/>
    <w:rsid w:val="00D2312C"/>
    <w:rsid w:val="00D231FC"/>
    <w:rsid w:val="00D31A6B"/>
    <w:rsid w:val="00D37217"/>
    <w:rsid w:val="00D444B5"/>
    <w:rsid w:val="00D45326"/>
    <w:rsid w:val="00D6747C"/>
    <w:rsid w:val="00D70828"/>
    <w:rsid w:val="00D70D9D"/>
    <w:rsid w:val="00D7130B"/>
    <w:rsid w:val="00D71719"/>
    <w:rsid w:val="00D735E2"/>
    <w:rsid w:val="00D7373B"/>
    <w:rsid w:val="00D80178"/>
    <w:rsid w:val="00D86A3F"/>
    <w:rsid w:val="00D87868"/>
    <w:rsid w:val="00D93697"/>
    <w:rsid w:val="00DA19E9"/>
    <w:rsid w:val="00DA5193"/>
    <w:rsid w:val="00DA6EA1"/>
    <w:rsid w:val="00DB27B8"/>
    <w:rsid w:val="00DB32EC"/>
    <w:rsid w:val="00DC2A42"/>
    <w:rsid w:val="00DC3A9D"/>
    <w:rsid w:val="00DC3EC1"/>
    <w:rsid w:val="00DC4B64"/>
    <w:rsid w:val="00DC4D74"/>
    <w:rsid w:val="00DD0548"/>
    <w:rsid w:val="00DD0B40"/>
    <w:rsid w:val="00DD0D03"/>
    <w:rsid w:val="00DD1713"/>
    <w:rsid w:val="00DD64B1"/>
    <w:rsid w:val="00DD6AA9"/>
    <w:rsid w:val="00DE15D6"/>
    <w:rsid w:val="00E0162E"/>
    <w:rsid w:val="00E020F9"/>
    <w:rsid w:val="00E02CCC"/>
    <w:rsid w:val="00E10359"/>
    <w:rsid w:val="00E12CC2"/>
    <w:rsid w:val="00E15586"/>
    <w:rsid w:val="00E2216C"/>
    <w:rsid w:val="00E233CF"/>
    <w:rsid w:val="00E23950"/>
    <w:rsid w:val="00E37F6E"/>
    <w:rsid w:val="00E45A74"/>
    <w:rsid w:val="00E51911"/>
    <w:rsid w:val="00E6760B"/>
    <w:rsid w:val="00E67E24"/>
    <w:rsid w:val="00E73362"/>
    <w:rsid w:val="00E74D90"/>
    <w:rsid w:val="00E7571A"/>
    <w:rsid w:val="00E8186F"/>
    <w:rsid w:val="00E93F94"/>
    <w:rsid w:val="00E95411"/>
    <w:rsid w:val="00EA2F99"/>
    <w:rsid w:val="00EB136C"/>
    <w:rsid w:val="00EF2E67"/>
    <w:rsid w:val="00EF7113"/>
    <w:rsid w:val="00F01E52"/>
    <w:rsid w:val="00F02319"/>
    <w:rsid w:val="00F06C86"/>
    <w:rsid w:val="00F07AA1"/>
    <w:rsid w:val="00F21724"/>
    <w:rsid w:val="00F303D2"/>
    <w:rsid w:val="00F334CE"/>
    <w:rsid w:val="00F47F3E"/>
    <w:rsid w:val="00F50B81"/>
    <w:rsid w:val="00F518B6"/>
    <w:rsid w:val="00F54B4C"/>
    <w:rsid w:val="00F6087F"/>
    <w:rsid w:val="00F76488"/>
    <w:rsid w:val="00F770B0"/>
    <w:rsid w:val="00F871A0"/>
    <w:rsid w:val="00F9116D"/>
    <w:rsid w:val="00F92D6C"/>
    <w:rsid w:val="00F951E5"/>
    <w:rsid w:val="00F97B4B"/>
    <w:rsid w:val="00FA07EC"/>
    <w:rsid w:val="00FA12C6"/>
    <w:rsid w:val="00FA164B"/>
    <w:rsid w:val="00FA7C05"/>
    <w:rsid w:val="00FB0636"/>
    <w:rsid w:val="00FB3FF2"/>
    <w:rsid w:val="00FB589C"/>
    <w:rsid w:val="00FC2E31"/>
    <w:rsid w:val="00FC4C88"/>
    <w:rsid w:val="00FC6A4E"/>
    <w:rsid w:val="00FD23B0"/>
    <w:rsid w:val="00FE48AD"/>
    <w:rsid w:val="00FE52A2"/>
    <w:rsid w:val="00FE7491"/>
    <w:rsid w:val="00FF1609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o:colormru v:ext="edit" colors="#f3f3e7"/>
    </o:shapedefaults>
    <o:shapelayout v:ext="edit">
      <o:idmap v:ext="edit" data="1"/>
    </o:shapelayout>
  </w:shapeDefaults>
  <w:decimalSymbol w:val="."/>
  <w:listSeparator w:val=","/>
  <w14:docId w14:val="5A147B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2" w:qFormat="1"/>
    <w:lsdException w:name="heading 6" w:uiPriority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0324"/>
    <w:rPr>
      <w:rFonts w:ascii="Corbel" w:hAnsi="Corbel"/>
      <w:sz w:val="23"/>
      <w:lang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0324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0324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0324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0324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0324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0324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0324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0324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0324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0324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0324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032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0324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700324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0324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0324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0324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0324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0324"/>
    <w:rPr>
      <w:i/>
    </w:rPr>
  </w:style>
  <w:style w:type="character" w:customStyle="1" w:styleId="NoteLeadIn">
    <w:name w:val="Note.LeadIn"/>
    <w:basedOn w:val="inline"/>
    <w:rsid w:val="00700324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BodyDark"/>
    <w:next w:val="Normal"/>
    <w:autoRedefine/>
    <w:rsid w:val="00700324"/>
    <w:pPr>
      <w:spacing w:before="120"/>
    </w:pPr>
    <w:rPr>
      <w:rFonts w:ascii="Rockwell Condensed" w:hAnsi="Rockwell Condensed"/>
      <w:b w:val="0"/>
      <w:sz w:val="28"/>
    </w:rPr>
  </w:style>
  <w:style w:type="paragraph" w:customStyle="1" w:styleId="BodyBullets">
    <w:name w:val="Body.Bullets"/>
    <w:basedOn w:val="BodyMain"/>
    <w:rsid w:val="00700324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0324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0324"/>
    <w:pPr>
      <w:spacing w:before="140"/>
    </w:pPr>
  </w:style>
  <w:style w:type="paragraph" w:customStyle="1" w:styleId="TableStepHead">
    <w:name w:val="Table.StepHead"/>
    <w:basedOn w:val="TableHeading"/>
    <w:autoRedefine/>
    <w:rsid w:val="00700324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0324"/>
    <w:pPr>
      <w:spacing w:before="120"/>
    </w:pPr>
  </w:style>
  <w:style w:type="paragraph" w:customStyle="1" w:styleId="CodeLast">
    <w:name w:val="Code Last"/>
    <w:basedOn w:val="Code"/>
    <w:link w:val="CodeLastChar"/>
    <w:rsid w:val="00700324"/>
    <w:pPr>
      <w:spacing w:after="80"/>
    </w:pPr>
  </w:style>
  <w:style w:type="paragraph" w:customStyle="1" w:styleId="TableComment">
    <w:name w:val="Table.Comment"/>
    <w:basedOn w:val="TableText"/>
    <w:autoRedefine/>
    <w:rsid w:val="00700324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0324"/>
    <w:rPr>
      <w:rFonts w:ascii="Consolas" w:hAnsi="Consolas"/>
      <w:sz w:val="18"/>
      <w:lang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eastAsia="en-US"/>
    </w:rPr>
  </w:style>
  <w:style w:type="paragraph" w:customStyle="1" w:styleId="CodeBold">
    <w:name w:val="Code Bold"/>
    <w:basedOn w:val="Code"/>
    <w:link w:val="CodeBoldChar"/>
    <w:autoRedefine/>
    <w:qFormat/>
    <w:rsid w:val="00700324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0324"/>
    <w:rPr>
      <w:rFonts w:ascii="Consolas" w:hAnsi="Consolas"/>
      <w:b/>
      <w:color w:val="A50021"/>
      <w:sz w:val="18"/>
      <w:lang w:eastAsia="en-US"/>
    </w:rPr>
  </w:style>
  <w:style w:type="character" w:customStyle="1" w:styleId="TableNumberChar">
    <w:name w:val="Table.Number Char"/>
    <w:basedOn w:val="DefaultParagraphFont"/>
    <w:link w:val="TableNumber"/>
    <w:rsid w:val="00700324"/>
    <w:rPr>
      <w:rFonts w:ascii="Franklin Gothic Medium" w:hAnsi="Franklin Gothic Medium"/>
      <w:color w:val="000080"/>
      <w:lang w:eastAsia="en-US"/>
    </w:rPr>
  </w:style>
  <w:style w:type="character" w:customStyle="1" w:styleId="TableHeadingChar">
    <w:name w:val="Table.Heading Char"/>
    <w:basedOn w:val="DefaultParagraphFont"/>
    <w:link w:val="TableHeading"/>
    <w:rsid w:val="00700324"/>
    <w:rPr>
      <w:rFonts w:ascii="Franklin Gothic Medium Cond" w:hAnsi="Franklin Gothic Medium Cond"/>
      <w:b/>
      <w:smallCaps/>
      <w:spacing w:val="30"/>
      <w:sz w:val="22"/>
      <w:szCs w:val="24"/>
      <w:lang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0324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0324"/>
    <w:rPr>
      <w:rFonts w:ascii="Constantia" w:hAnsi="Constantia"/>
      <w:sz w:val="23"/>
      <w:lang w:eastAsia="en-US"/>
    </w:rPr>
  </w:style>
  <w:style w:type="paragraph" w:customStyle="1" w:styleId="FigureImage">
    <w:name w:val="Figure Image"/>
    <w:basedOn w:val="Normal"/>
    <w:next w:val="Caption"/>
    <w:qFormat/>
    <w:rsid w:val="00700324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0324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0324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0324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BookTitle">
    <w:name w:val="Chapter.BookTitle"/>
    <w:basedOn w:val="ChapterEyeBrow"/>
    <w:qFormat/>
    <w:rsid w:val="00700324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0324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0324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customStyle="1" w:styleId="BodyDark">
    <w:name w:val="Body.Dark"/>
    <w:basedOn w:val="BodyMain"/>
    <w:autoRedefine/>
    <w:rsid w:val="00700324"/>
    <w:pPr>
      <w:spacing w:after="120" w:line="240" w:lineRule="auto"/>
    </w:pPr>
    <w:rPr>
      <w:b/>
      <w:sz w:val="20"/>
    </w:rPr>
  </w:style>
  <w:style w:type="paragraph" w:customStyle="1" w:styleId="ChapterBookTitleAlternate">
    <w:name w:val="Chapter.BookTitle.Alternate"/>
    <w:basedOn w:val="ChapterBookTitle"/>
    <w:qFormat/>
    <w:rsid w:val="00700324"/>
    <w:rPr>
      <w:color w:val="FFFFFF"/>
    </w:rPr>
  </w:style>
  <w:style w:type="paragraph" w:customStyle="1" w:styleId="BodyNumbered">
    <w:name w:val="Body.Numbered"/>
    <w:basedOn w:val="BodyMain"/>
    <w:rsid w:val="00700324"/>
    <w:pPr>
      <w:numPr>
        <w:numId w:val="1"/>
      </w:numPr>
      <w:spacing w:after="140"/>
    </w:pPr>
  </w:style>
  <w:style w:type="paragraph" w:customStyle="1" w:styleId="CodeMiddle">
    <w:name w:val="Code Middle"/>
    <w:basedOn w:val="CodeAbove"/>
    <w:rsid w:val="00700324"/>
    <w:pPr>
      <w:spacing w:after="80"/>
    </w:pPr>
  </w:style>
  <w:style w:type="paragraph" w:customStyle="1" w:styleId="BodyMarginCallout">
    <w:name w:val="Body.Margin.Callout"/>
    <w:basedOn w:val="ChapterFinePrint"/>
    <w:qFormat/>
    <w:rsid w:val="00700324"/>
    <w:pPr>
      <w:ind w:left="0" w:right="0"/>
    </w:pPr>
    <w:rPr>
      <w:rFonts w:ascii="Rockwell Condensed" w:hAnsi="Rockwell Condensed"/>
      <w:sz w:val="22"/>
    </w:rPr>
  </w:style>
  <w:style w:type="paragraph" w:styleId="BalloonText">
    <w:name w:val="Balloon Text"/>
    <w:basedOn w:val="Normal"/>
    <w:link w:val="BalloonTextChar"/>
    <w:rsid w:val="00596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95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4"/>
    <w:rsid w:val="00130C9F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unhideWhenUsed/>
    <w:rsid w:val="002D394D"/>
    <w:rPr>
      <w:i/>
      <w:iCs/>
    </w:rPr>
  </w:style>
  <w:style w:type="paragraph" w:customStyle="1" w:styleId="zChapterFinePrint">
    <w:name w:val="zChapter.FinePrint"/>
    <w:basedOn w:val="Normal"/>
    <w:qFormat/>
    <w:rsid w:val="00DC4B64"/>
    <w:pPr>
      <w:ind w:left="576" w:right="576"/>
    </w:pPr>
    <w:rPr>
      <w:rFonts w:ascii="Rockwell" w:eastAsiaTheme="minorEastAsia" w:hAnsi="Rockwell" w:cstheme="minorBidi"/>
      <w:color w:val="404040"/>
      <w:sz w:val="20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850044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85004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T:\CompSci\Research\web%20development%20textbook\teaching%20material\lab%20manual\TextBook-LabManual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8204D3152B4B0DB3F05D3E13B7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AED9-265C-4AD7-9A5C-85777BA465B4}"/>
      </w:docPartPr>
      <w:docPartBody>
        <w:p w:rsidR="003E0D2D" w:rsidRDefault="003E0D2D" w:rsidP="003E0D2D">
          <w:pPr>
            <w:pStyle w:val="EC8204D3152B4B0DB3F05D3E13B7DAA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D2D"/>
    <w:rsid w:val="00016E54"/>
    <w:rsid w:val="00065DF9"/>
    <w:rsid w:val="00160741"/>
    <w:rsid w:val="001926BE"/>
    <w:rsid w:val="002A7119"/>
    <w:rsid w:val="002F16D3"/>
    <w:rsid w:val="002F1AC1"/>
    <w:rsid w:val="003136FC"/>
    <w:rsid w:val="003961CC"/>
    <w:rsid w:val="003D064E"/>
    <w:rsid w:val="003E0D2D"/>
    <w:rsid w:val="00407BA9"/>
    <w:rsid w:val="00424507"/>
    <w:rsid w:val="0049321D"/>
    <w:rsid w:val="004A061D"/>
    <w:rsid w:val="00552957"/>
    <w:rsid w:val="005A6A35"/>
    <w:rsid w:val="005F42E8"/>
    <w:rsid w:val="006122E7"/>
    <w:rsid w:val="006A7198"/>
    <w:rsid w:val="006C3957"/>
    <w:rsid w:val="00760862"/>
    <w:rsid w:val="007A0FA1"/>
    <w:rsid w:val="00837240"/>
    <w:rsid w:val="00855788"/>
    <w:rsid w:val="00914C92"/>
    <w:rsid w:val="00A07444"/>
    <w:rsid w:val="00A3080F"/>
    <w:rsid w:val="00A372C5"/>
    <w:rsid w:val="00B40DEB"/>
    <w:rsid w:val="00BD3386"/>
    <w:rsid w:val="00C35E9F"/>
    <w:rsid w:val="00D206F0"/>
    <w:rsid w:val="00D27FD3"/>
    <w:rsid w:val="00D429F0"/>
    <w:rsid w:val="00DE7ACF"/>
    <w:rsid w:val="00DF4C4D"/>
    <w:rsid w:val="00E00948"/>
    <w:rsid w:val="00E12A86"/>
    <w:rsid w:val="00E70240"/>
    <w:rsid w:val="00F5521B"/>
    <w:rsid w:val="00F95B9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B17BCB3874BA3BD16CC2DD9C5E96D">
    <w:name w:val="AD1B17BCB3874BA3BD16CC2DD9C5E96D"/>
    <w:rsid w:val="003E0D2D"/>
  </w:style>
  <w:style w:type="paragraph" w:customStyle="1" w:styleId="EC8204D3152B4B0DB3F05D3E13B7DAA5">
    <w:name w:val="EC8204D3152B4B0DB3F05D3E13B7DAA5"/>
    <w:rsid w:val="003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FF382-1FB6-AD4A-A890-3766F029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T:\CompSci\Research\web development textbook\teaching material\lab manual\TextBook-LabManualTemplate.dotx</Template>
  <TotalTime>994</TotalTime>
  <Pages>13</Pages>
  <Words>2261</Words>
  <Characters>12892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11: Introduction to PHP</vt:lpstr>
    </vt:vector>
  </TitlesOfParts>
  <Company>consultant</Company>
  <LinksUpToDate>false</LinksUpToDate>
  <CharactersWithSpaces>15123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Introduction to PHP</dc:title>
  <dc:subject>COMP1511</dc:subject>
  <dc:creator>Randy Connolly</dc:creator>
  <cp:lastModifiedBy>Sandino Narciso Vargas Perez</cp:lastModifiedBy>
  <cp:revision>39</cp:revision>
  <cp:lastPrinted>2013-04-09T19:27:00Z</cp:lastPrinted>
  <dcterms:created xsi:type="dcterms:W3CDTF">2014-02-20T06:39:00Z</dcterms:created>
  <dcterms:modified xsi:type="dcterms:W3CDTF">2018-01-10T16:36:00Z</dcterms:modified>
</cp:coreProperties>
</file>